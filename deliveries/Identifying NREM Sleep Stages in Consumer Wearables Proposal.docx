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1CE1" w:rsidP="00940944" w:rsidRDefault="1CCCEFB5" w14:paraId="223FF219" w14:textId="417AB820">
      <w:pPr>
        <w:pStyle w:val="AMIATitle"/>
      </w:pPr>
      <w:r w:rsidR="1CCCEFB5">
        <w:rPr/>
        <w:t xml:space="preserve">Identifying NREM Sleep Stages in Consumer Wearables </w:t>
      </w:r>
      <w:r w:rsidR="0092160E">
        <w:rPr/>
        <w:t>Proposal</w:t>
      </w:r>
    </w:p>
    <w:p w:rsidRPr="00BA086A" w:rsidR="00781CE1" w:rsidP="00940944" w:rsidRDefault="00016495" w14:paraId="0A3773DD" w14:textId="68816F05">
      <w:pPr>
        <w:pStyle w:val="AMIAAuthors"/>
      </w:pPr>
      <w:r>
        <w:t>Dani</w:t>
      </w:r>
      <w:r w:rsidR="00B82E65">
        <w:t xml:space="preserve">el </w:t>
      </w:r>
      <w:r w:rsidR="000169EE">
        <w:t xml:space="preserve">J. </w:t>
      </w:r>
      <w:proofErr w:type="spellStart"/>
      <w:r w:rsidR="000169EE">
        <w:t>Fasciano</w:t>
      </w:r>
      <w:proofErr w:type="spellEnd"/>
      <w:r w:rsidR="000876BD">
        <w:t xml:space="preserve">, </w:t>
      </w:r>
      <w:r w:rsidR="09C82CDC">
        <w:t>BS</w:t>
      </w:r>
      <w:r w:rsidRPr="41B18BC0" w:rsidR="5FD1A247">
        <w:rPr>
          <w:vertAlign w:val="superscript"/>
        </w:rPr>
        <w:t>1</w:t>
      </w:r>
      <w:r w:rsidR="000876BD">
        <w:t xml:space="preserve">, </w:t>
      </w:r>
      <w:r w:rsidR="00404D9E">
        <w:t>Matthew</w:t>
      </w:r>
      <w:r w:rsidR="001846D3">
        <w:t xml:space="preserve"> S. </w:t>
      </w:r>
      <w:proofErr w:type="spellStart"/>
      <w:r w:rsidR="54756B61">
        <w:t>Shimko</w:t>
      </w:r>
      <w:proofErr w:type="spellEnd"/>
      <w:r w:rsidR="6B1874B6">
        <w:t xml:space="preserve">, </w:t>
      </w:r>
      <w:r w:rsidR="2EA61C73">
        <w:t>BS</w:t>
      </w:r>
      <w:r w:rsidRPr="520E41C5" w:rsidR="7E439543">
        <w:rPr>
          <w:vertAlign w:val="superscript"/>
        </w:rPr>
        <w:t>1</w:t>
      </w:r>
      <w:r w:rsidR="792E996B">
        <w:t xml:space="preserve">, </w:t>
      </w:r>
      <w:r w:rsidR="6A0D3E3B">
        <w:t xml:space="preserve">Tran N. Ton, </w:t>
      </w:r>
      <w:r w:rsidR="60ADF46B">
        <w:t>BS</w:t>
      </w:r>
      <w:r w:rsidRPr="1155AE8A" w:rsidR="79858CDC">
        <w:rPr>
          <w:vertAlign w:val="superscript"/>
        </w:rPr>
        <w:t>1</w:t>
      </w:r>
      <w:r w:rsidR="6A0D3E3B">
        <w:t xml:space="preserve">, An T. </w:t>
      </w:r>
      <w:r w:rsidR="007B1428">
        <w:t xml:space="preserve">Butchers, </w:t>
      </w:r>
      <w:r w:rsidR="009B2934">
        <w:t>BS</w:t>
      </w:r>
      <w:r w:rsidRPr="1D3FFCDD" w:rsidR="09B906E9">
        <w:rPr>
          <w:vertAlign w:val="superscript"/>
        </w:rPr>
        <w:t>1</w:t>
      </w:r>
    </w:p>
    <w:p w:rsidR="000876BD" w:rsidP="007362BF" w:rsidRDefault="09B906E9" w14:paraId="0BDD7027" w14:textId="1193A72F">
      <w:pPr>
        <w:pStyle w:val="AMIAAffiliations"/>
        <w:sectPr w:rsidR="000876BD" w:rsidSect="001D5D81">
          <w:headerReference w:type="default" r:id="rId11"/>
          <w:footerReference w:type="even" r:id="rId12"/>
          <w:footerReference w:type="default" r:id="rId13"/>
          <w:type w:val="continuous"/>
          <w:pgSz w:w="12240" w:h="15840" w:orient="portrait" w:code="1"/>
          <w:pgMar w:top="1440" w:right="1440" w:bottom="1440" w:left="1440" w:header="720" w:footer="720" w:gutter="0"/>
          <w:cols w:space="720"/>
        </w:sectPr>
      </w:pPr>
      <w:r w:rsidRPr="35910CEB">
        <w:rPr>
          <w:vertAlign w:val="superscript"/>
        </w:rPr>
        <w:t>1</w:t>
      </w:r>
      <w:r w:rsidR="007362BF">
        <w:t>Georgia Institute of Technology, Atlanta, GA, USA</w:t>
      </w:r>
    </w:p>
    <w:p w:rsidR="007026BE" w:rsidP="007B0F9B" w:rsidRDefault="000876BD" w14:paraId="58EA68E3" w14:textId="23E9F33F">
      <w:pPr>
        <w:pStyle w:val="AMIAAbstractHeading"/>
      </w:pPr>
      <w:r w:rsidRPr="006C79A8">
        <w:t>Abstract</w:t>
      </w:r>
    </w:p>
    <w:p w:rsidR="00781CE1" w:rsidP="00940944" w:rsidRDefault="00C70403" w14:paraId="0C8A0C34" w14:textId="5678C940">
      <w:pPr>
        <w:pStyle w:val="AMIAAbstract"/>
      </w:pPr>
      <w:r>
        <w:t xml:space="preserve">In this project, we </w:t>
      </w:r>
      <w:r w:rsidR="00776871">
        <w:t xml:space="preserve">are working with Apple Watch </w:t>
      </w:r>
      <w:r w:rsidR="006E7387">
        <w:t>health data</w:t>
      </w:r>
      <w:r w:rsidR="0029157E">
        <w:t xml:space="preserve"> such as </w:t>
      </w:r>
      <w:r w:rsidR="00357F96">
        <w:t>acceleration and heart rate</w:t>
      </w:r>
      <w:r w:rsidR="003A360F">
        <w:t xml:space="preserve"> </w:t>
      </w:r>
      <w:r w:rsidR="665E45A0">
        <w:t>gathered</w:t>
      </w:r>
      <w:r w:rsidR="005D2D4D">
        <w:t xml:space="preserve"> from June 20</w:t>
      </w:r>
      <w:r w:rsidR="00CA2D4F">
        <w:t>17 to March 2019</w:t>
      </w:r>
      <w:r w:rsidR="003A360F">
        <w:t xml:space="preserve"> by </w:t>
      </w:r>
      <w:r w:rsidR="00D4773F">
        <w:t xml:space="preserve">the University of Michigan.  The data </w:t>
      </w:r>
      <w:r w:rsidR="25A75A6A">
        <w:t>come</w:t>
      </w:r>
      <w:r w:rsidR="003A7670">
        <w:t xml:space="preserve"> from 31 subjects</w:t>
      </w:r>
      <w:r w:rsidR="00CA2D4F">
        <w:t>.</w:t>
      </w:r>
      <w:r w:rsidR="006B20CC">
        <w:t xml:space="preserve">  We are</w:t>
      </w:r>
      <w:r w:rsidR="006E7387">
        <w:t xml:space="preserve"> building a </w:t>
      </w:r>
      <w:r w:rsidR="00A20FE1">
        <w:t xml:space="preserve">sleep stage classifier </w:t>
      </w:r>
      <w:r w:rsidR="002C72A0">
        <w:t>based on an exist</w:t>
      </w:r>
      <w:r w:rsidR="00CB344A">
        <w:t>ing</w:t>
      </w:r>
      <w:r w:rsidR="002C72A0">
        <w:t xml:space="preserve"> work</w:t>
      </w:r>
      <w:r w:rsidR="00231349">
        <w:t xml:space="preserve"> by</w:t>
      </w:r>
      <w:r w:rsidR="005A255B">
        <w:t xml:space="preserve"> </w:t>
      </w:r>
      <w:proofErr w:type="spellStart"/>
      <w:r w:rsidR="005A255B">
        <w:t>Walch</w:t>
      </w:r>
      <w:proofErr w:type="spellEnd"/>
      <w:r w:rsidR="00704DEF">
        <w:t xml:space="preserve"> et al</w:t>
      </w:r>
      <w:r w:rsidR="005A06FD">
        <w:rPr>
          <w:vertAlign w:val="superscript"/>
        </w:rPr>
        <w:t>4</w:t>
      </w:r>
      <w:r w:rsidR="002C72A0">
        <w:t>.</w:t>
      </w:r>
      <w:r w:rsidR="002D3410">
        <w:t xml:space="preserve">  </w:t>
      </w:r>
      <w:r w:rsidR="00417A54">
        <w:t xml:space="preserve">While the original work has </w:t>
      </w:r>
      <w:r w:rsidR="00E001B8">
        <w:t>a Wake vs Sleep and Wake/NREM/REM sleep class</w:t>
      </w:r>
      <w:r w:rsidR="00732568">
        <w:t xml:space="preserve">ifier, we </w:t>
      </w:r>
      <w:r w:rsidR="3993518C">
        <w:t>plan to</w:t>
      </w:r>
      <w:r w:rsidR="00732568">
        <w:t xml:space="preserve"> develop </w:t>
      </w:r>
      <w:r w:rsidR="004E045D">
        <w:t>more classification such as Wake/N1/N2/N3/REM or Wake/N1+N2/N3/REM</w:t>
      </w:r>
      <w:r w:rsidR="0045410E">
        <w:t xml:space="preserve"> </w:t>
      </w:r>
      <w:r w:rsidR="3116E2AE">
        <w:t>to</w:t>
      </w:r>
      <w:r w:rsidR="0045410E">
        <w:t xml:space="preserve"> bring more benefits</w:t>
      </w:r>
      <w:r w:rsidR="7A6139BC">
        <w:t xml:space="preserve"> to sleep studies</w:t>
      </w:r>
      <w:r w:rsidR="0045410E">
        <w:t>.</w:t>
      </w:r>
    </w:p>
    <w:p w:rsidR="00781CE1" w:rsidP="00E65344" w:rsidRDefault="00D97275" w14:paraId="2702F14C" w14:textId="4ECA5FE9">
      <w:pPr>
        <w:pStyle w:val="AMIAAbstractHeading"/>
      </w:pPr>
      <w:r>
        <w:t>Motivation</w:t>
      </w:r>
    </w:p>
    <w:p w:rsidR="00C8512E" w:rsidP="409368DD" w:rsidRDefault="007B0F9B" w14:paraId="099B9F6D" w14:textId="34DB7FBF">
      <w:pPr>
        <w:pStyle w:val="AMIABodyText"/>
        <w:spacing w:line="259" w:lineRule="auto"/>
      </w:pPr>
      <w:r w:rsidRPr="007B0F9B">
        <w:t xml:space="preserve">Sleep is an important part of people’s life and sleep quality can tell a </w:t>
      </w:r>
      <w:r w:rsidR="142525A1">
        <w:t>great deal</w:t>
      </w:r>
      <w:r w:rsidRPr="007B0F9B">
        <w:t xml:space="preserve"> about brain health.  Research has found a strong </w:t>
      </w:r>
      <w:r w:rsidR="75A5E944">
        <w:t>link</w:t>
      </w:r>
      <w:r w:rsidRPr="007B0F9B">
        <w:t xml:space="preserve"> between abnormal sleep and brain disorders such as brain </w:t>
      </w:r>
      <w:r>
        <w:t>tumor</w:t>
      </w:r>
      <w:r w:rsidR="70CA560D">
        <w:t>s</w:t>
      </w:r>
      <w:r w:rsidRPr="2B5685B7">
        <w:rPr>
          <w:vertAlign w:val="superscript"/>
        </w:rPr>
        <w:t>1</w:t>
      </w:r>
      <w:r w:rsidRPr="00880398">
        <w:rPr>
          <w:vertAlign w:val="superscript"/>
        </w:rPr>
        <w:t>, 2</w:t>
      </w:r>
      <w:r w:rsidRPr="007B0F9B">
        <w:t>.  Therefore, people nowadays care more and more about their personal sleep quality</w:t>
      </w:r>
      <w:r w:rsidR="7C55F80D">
        <w:t>,</w:t>
      </w:r>
      <w:r w:rsidRPr="007B0F9B">
        <w:t xml:space="preserve"> hence the development of several kinds of wearable devices to track sleep data</w:t>
      </w:r>
      <w:r w:rsidRPr="00155BB2" w:rsidR="00155BB2">
        <w:rPr>
          <w:vertAlign w:val="superscript"/>
        </w:rPr>
        <w:t>3</w:t>
      </w:r>
      <w:r w:rsidR="00685CB2">
        <w:rPr>
          <w:vertAlign w:val="superscript"/>
        </w:rPr>
        <w:t>, 4</w:t>
      </w:r>
      <w:r w:rsidRPr="007B0F9B">
        <w:t xml:space="preserve">.  </w:t>
      </w:r>
      <w:r w:rsidR="6A8644BE">
        <w:t>Studying sleep data used to deal with big machines, many different sensors, probes, and time-consuming manual sleep staging processes</w:t>
      </w:r>
      <w:r w:rsidRPr="001D01B5" w:rsidR="001D01B5">
        <w:rPr>
          <w:vertAlign w:val="superscript"/>
        </w:rPr>
        <w:t>5</w:t>
      </w:r>
      <w:r w:rsidR="6A8644BE">
        <w:t xml:space="preserve">.  </w:t>
      </w:r>
      <w:r w:rsidR="00ED03AF">
        <w:t>Th</w:t>
      </w:r>
      <w:r w:rsidR="001A6F1D">
        <w:t>e</w:t>
      </w:r>
      <w:r w:rsidR="00ED03AF">
        <w:t>s</w:t>
      </w:r>
      <w:r w:rsidR="001A6F1D">
        <w:t>e</w:t>
      </w:r>
      <w:r w:rsidR="00ED03AF">
        <w:t xml:space="preserve"> </w:t>
      </w:r>
      <w:r w:rsidR="00457B0F">
        <w:t>old, complicated</w:t>
      </w:r>
      <w:r w:rsidR="001841E8">
        <w:t xml:space="preserve"> </w:t>
      </w:r>
      <w:r w:rsidR="00457B0F">
        <w:t>study methods</w:t>
      </w:r>
      <w:r w:rsidR="001A6F1D">
        <w:t xml:space="preserve"> </w:t>
      </w:r>
      <w:r w:rsidR="00D72A50">
        <w:t xml:space="preserve">not only </w:t>
      </w:r>
      <w:r w:rsidR="00FE0EBD">
        <w:t>carry the risks</w:t>
      </w:r>
      <w:r w:rsidR="00226E45">
        <w:t xml:space="preserve"> of </w:t>
      </w:r>
      <w:r w:rsidR="004D1A56">
        <w:t xml:space="preserve">human errors but also </w:t>
      </w:r>
      <w:r w:rsidR="00443E9A">
        <w:t xml:space="preserve">the high chances of </w:t>
      </w:r>
      <w:r w:rsidR="00262297">
        <w:t xml:space="preserve">inaccurate </w:t>
      </w:r>
      <w:r w:rsidR="00B83B5D">
        <w:t xml:space="preserve">input data due to uncomfortable </w:t>
      </w:r>
      <w:r w:rsidR="0DBDD1A3">
        <w:t>sleep</w:t>
      </w:r>
      <w:r w:rsidR="00B83B5D">
        <w:t xml:space="preserve"> </w:t>
      </w:r>
      <w:r w:rsidR="00152423">
        <w:t xml:space="preserve">because of </w:t>
      </w:r>
      <w:r w:rsidR="00F613F6">
        <w:t>attached d</w:t>
      </w:r>
      <w:r w:rsidR="007E67A0">
        <w:t>evices</w:t>
      </w:r>
      <w:r w:rsidR="00C57E00">
        <w:t xml:space="preserve"> on human subjects</w:t>
      </w:r>
      <w:r w:rsidR="007E67A0">
        <w:t xml:space="preserve">.  </w:t>
      </w:r>
      <w:r w:rsidR="6A8644BE">
        <w:t xml:space="preserve">With the development of technology, collecting sleep data is becoming easier than ever.  </w:t>
      </w:r>
      <w:r w:rsidR="00346CBA">
        <w:t>The</w:t>
      </w:r>
      <w:r w:rsidR="00E93277">
        <w:t xml:space="preserve"> new</w:t>
      </w:r>
      <w:r w:rsidR="008D2BE1">
        <w:t xml:space="preserve"> compact</w:t>
      </w:r>
      <w:r w:rsidR="00346CBA">
        <w:t xml:space="preserve"> wearable devices can be</w:t>
      </w:r>
      <w:r w:rsidR="00FB25C0">
        <w:t xml:space="preserve"> electroencephalography (EEG) devices </w:t>
      </w:r>
      <w:r w:rsidR="366FA390">
        <w:t>that</w:t>
      </w:r>
      <w:r w:rsidR="00E510D7">
        <w:t xml:space="preserve"> track </w:t>
      </w:r>
      <w:r w:rsidR="00B477AC">
        <w:t>the electrical activity of the brain</w:t>
      </w:r>
      <w:r w:rsidR="00AF371E">
        <w:t>;</w:t>
      </w:r>
      <w:r w:rsidR="00B477AC">
        <w:t xml:space="preserve"> or</w:t>
      </w:r>
      <w:r w:rsidR="00AF371E">
        <w:t xml:space="preserve"> they </w:t>
      </w:r>
      <w:r w:rsidR="366FA390">
        <w:t>may</w:t>
      </w:r>
      <w:r w:rsidR="00AF371E">
        <w:t xml:space="preserve"> be</w:t>
      </w:r>
      <w:r w:rsidR="00B477AC">
        <w:t xml:space="preserve"> </w:t>
      </w:r>
      <w:r w:rsidR="002F5D34">
        <w:t xml:space="preserve">smart fitness watches such as Apple watches </w:t>
      </w:r>
      <w:r w:rsidR="366FA390">
        <w:t>that gather</w:t>
      </w:r>
      <w:r w:rsidRPr="007B0F9B">
        <w:t xml:space="preserve"> heart rate, </w:t>
      </w:r>
      <w:r w:rsidR="366FA390">
        <w:t>movement</w:t>
      </w:r>
      <w:r w:rsidRPr="007B0F9B">
        <w:t xml:space="preserve">, steps, </w:t>
      </w:r>
      <w:r w:rsidR="00F106C1">
        <w:t xml:space="preserve">and other </w:t>
      </w:r>
      <w:r w:rsidR="00CC16E2">
        <w:t xml:space="preserve">health and fitness </w:t>
      </w:r>
      <w:r w:rsidR="00F106C1">
        <w:t>data.</w:t>
      </w:r>
    </w:p>
    <w:p w:rsidR="00781CE1" w:rsidP="00940944" w:rsidRDefault="1B9E8FEE" w14:paraId="2495F939" w14:textId="021E7992">
      <w:pPr>
        <w:pStyle w:val="AMIABodyText"/>
      </w:pPr>
      <w:r>
        <w:t>We should care about utilizing wearable devices’ data because t</w:t>
      </w:r>
      <w:r w:rsidR="179A9E99">
        <w:t>his</w:t>
      </w:r>
      <w:r>
        <w:t xml:space="preserve"> data </w:t>
      </w:r>
      <w:r w:rsidR="56E20B5D">
        <w:t>is</w:t>
      </w:r>
      <w:r>
        <w:t xml:space="preserve"> easy to get and becoming quite popular. </w:t>
      </w:r>
      <w:r w:rsidR="0FEE270D">
        <w:t xml:space="preserve"> </w:t>
      </w:r>
      <w:r>
        <w:t>However, th</w:t>
      </w:r>
      <w:r w:rsidR="0490D852">
        <w:t xml:space="preserve">e </w:t>
      </w:r>
      <w:r>
        <w:t>raw data d</w:t>
      </w:r>
      <w:r w:rsidR="18EA4FF9">
        <w:t>o</w:t>
      </w:r>
      <w:r w:rsidR="53EB7EDE">
        <w:t>es</w:t>
      </w:r>
      <w:r>
        <w:t xml:space="preserve"> not </w:t>
      </w:r>
      <w:r w:rsidR="6AC2C3E1">
        <w:t>yield</w:t>
      </w:r>
      <w:r>
        <w:t xml:space="preserve"> sleep </w:t>
      </w:r>
      <w:r w:rsidR="6AC2C3E1">
        <w:t>stage</w:t>
      </w:r>
      <w:r>
        <w:t xml:space="preserve"> labels without being processed by </w:t>
      </w:r>
      <w:r w:rsidR="6AC2C3E1">
        <w:t>certain</w:t>
      </w:r>
      <w:r>
        <w:t xml:space="preserve"> algorithms. </w:t>
      </w:r>
      <w:r w:rsidR="05E0868E">
        <w:t xml:space="preserve"> With the help of machin</w:t>
      </w:r>
      <w:r w:rsidR="3B84E474">
        <w:t>e learning</w:t>
      </w:r>
      <w:r w:rsidR="3E2AE827">
        <w:t xml:space="preserve"> algorithms</w:t>
      </w:r>
      <w:r w:rsidR="3B84E474">
        <w:t xml:space="preserve">, we can </w:t>
      </w:r>
      <w:r w:rsidR="00C3440E">
        <w:t>categoriz</w:t>
      </w:r>
      <w:r w:rsidR="0F7F4978">
        <w:t>e</w:t>
      </w:r>
      <w:r w:rsidR="00C3440E">
        <w:t xml:space="preserve"> the </w:t>
      </w:r>
      <w:r w:rsidR="0041463E">
        <w:t>sleep stages from smart wearable devices’ data</w:t>
      </w:r>
      <w:r w:rsidR="0BC0E301">
        <w:t>.</w:t>
      </w:r>
      <w:r w:rsidR="0041463E">
        <w:t xml:space="preserve"> </w:t>
      </w:r>
      <w:r w:rsidR="0702DA9A">
        <w:t xml:space="preserve"> This will </w:t>
      </w:r>
      <w:r w:rsidR="16C3861B">
        <w:t>lead to</w:t>
      </w:r>
      <w:r w:rsidR="0702DA9A">
        <w:t xml:space="preserve"> better utilization of</w:t>
      </w:r>
      <w:r w:rsidR="002D113D">
        <w:t xml:space="preserve"> this </w:t>
      </w:r>
      <w:r w:rsidR="16C3861B">
        <w:t xml:space="preserve">huge </w:t>
      </w:r>
      <w:r w:rsidR="00914392">
        <w:t xml:space="preserve">source of data for sleep studies and </w:t>
      </w:r>
      <w:r w:rsidR="7D7520B0">
        <w:t>easier</w:t>
      </w:r>
      <w:r w:rsidR="00257F00">
        <w:t xml:space="preserve"> </w:t>
      </w:r>
      <w:r w:rsidR="008F245B">
        <w:t>sleep analy</w:t>
      </w:r>
      <w:r w:rsidR="1DDC14C9">
        <w:t>sis</w:t>
      </w:r>
      <w:r w:rsidR="007B0F93">
        <w:t xml:space="preserve">.  </w:t>
      </w:r>
      <w:r w:rsidR="2E9822C1">
        <w:t>As a result</w:t>
      </w:r>
      <w:r w:rsidR="007B0F93">
        <w:t xml:space="preserve">, </w:t>
      </w:r>
      <w:r w:rsidR="001D4299">
        <w:t xml:space="preserve">brain diseases </w:t>
      </w:r>
      <w:r w:rsidR="10E798E1">
        <w:t>linked</w:t>
      </w:r>
      <w:r w:rsidR="001D4299">
        <w:t xml:space="preserve"> </w:t>
      </w:r>
      <w:r w:rsidR="001C333B">
        <w:t xml:space="preserve">to sleep disorders can be </w:t>
      </w:r>
      <w:r w:rsidR="10E798E1">
        <w:t>prevented</w:t>
      </w:r>
      <w:r w:rsidR="001C333B">
        <w:t xml:space="preserve"> and cured </w:t>
      </w:r>
      <w:r w:rsidR="00754036">
        <w:t>more efficiently and quickly.</w:t>
      </w:r>
    </w:p>
    <w:p w:rsidR="00781CE1" w:rsidP="00E65344" w:rsidRDefault="00D057C8" w14:paraId="2886CD7C" w14:textId="07EC620B">
      <w:pPr>
        <w:pStyle w:val="AMIAAbstractHeading"/>
      </w:pPr>
      <w:r>
        <w:t>Literature Survey</w:t>
      </w:r>
    </w:p>
    <w:p w:rsidR="00392BD3" w:rsidP="00392BD3" w:rsidRDefault="35BD2E04" w14:paraId="51F18912" w14:textId="092A2C70">
      <w:pPr>
        <w:pStyle w:val="AMIABodyText"/>
      </w:pPr>
      <w:r>
        <w:t xml:space="preserve">During a good night sleep, our bodies typically go through multiple sleep stages. </w:t>
      </w:r>
      <w:r w:rsidR="009230EB">
        <w:t xml:space="preserve"> </w:t>
      </w:r>
      <w:r>
        <w:t xml:space="preserve">There are two basic types of sleep: rapid eye movement (REM) and non-REM sleep. </w:t>
      </w:r>
      <w:r w:rsidR="009230EB">
        <w:t xml:space="preserve"> </w:t>
      </w:r>
      <w:r>
        <w:t>Non – REM stage is further d</w:t>
      </w:r>
      <w:r w:rsidR="2AB931AF">
        <w:t>ivided</w:t>
      </w:r>
      <w:r>
        <w:t xml:space="preserve"> into three different stages N1, N2, and N3. </w:t>
      </w:r>
      <w:r w:rsidR="009230EB">
        <w:t xml:space="preserve"> </w:t>
      </w:r>
      <w:r>
        <w:t>Identification of sleep stages is a crucial step in determining sleep disorders as well as other studies to improve sleep quality.</w:t>
      </w:r>
      <w:r w:rsidR="009230EB">
        <w:t xml:space="preserve"> </w:t>
      </w:r>
      <w:r>
        <w:t xml:space="preserve"> Traditional</w:t>
      </w:r>
      <w:r w:rsidR="01DAA2B5">
        <w:t>ly</w:t>
      </w:r>
      <w:r>
        <w:t xml:space="preserve">, to identity sleep stages, researchers would first monitor </w:t>
      </w:r>
      <w:r w:rsidR="140D31FB">
        <w:t>participants’</w:t>
      </w:r>
      <w:r>
        <w:t xml:space="preserve"> physiological signals such as EEG </w:t>
      </w:r>
      <w:r w:rsidR="7E31724B">
        <w:t>while they are sleeping</w:t>
      </w:r>
      <w:r w:rsidR="75265164">
        <w:t xml:space="preserve">. </w:t>
      </w:r>
      <w:r w:rsidR="5E5E2036">
        <w:t>T</w:t>
      </w:r>
      <w:r>
        <w:t xml:space="preserve">he recorded signals will </w:t>
      </w:r>
      <w:r w:rsidR="1C7EECFB">
        <w:t>then</w:t>
      </w:r>
      <w:r>
        <w:t xml:space="preserve"> be manually observed and classified into sleep stages by well-trained sleep technicians.</w:t>
      </w:r>
      <w:r w:rsidR="009230EB">
        <w:t xml:space="preserve"> </w:t>
      </w:r>
      <w:r>
        <w:t>Since this process are often time-consuming and labor</w:t>
      </w:r>
      <w:r w:rsidR="5EE5A85A">
        <w:t>-</w:t>
      </w:r>
      <w:r>
        <w:t xml:space="preserve">intensive, there is an increased need to automate the sleep stages identification from sleep monitoring data. </w:t>
      </w:r>
      <w:r w:rsidR="009230EB">
        <w:t xml:space="preserve"> </w:t>
      </w:r>
      <w:r>
        <w:t>Many researchers have attempted to automate this process using machine learning techniques. Biswal et al</w:t>
      </w:r>
      <w:r w:rsidRPr="4BC8771A" w:rsidR="2848CB64">
        <w:rPr>
          <w:vertAlign w:val="superscript"/>
        </w:rPr>
        <w:t>7</w:t>
      </w:r>
      <w:r>
        <w:t xml:space="preserve"> trained a deep recurrent neural network (RNN) using expert-defined features to automatically annotate EEG epochs with the five sleep stages </w:t>
      </w:r>
      <w:r w:rsidR="260A26FD">
        <w:t xml:space="preserve">- </w:t>
      </w:r>
      <w:r>
        <w:t>wake, REM, N1, N2, and N3</w:t>
      </w:r>
      <w:r w:rsidR="38FE455D">
        <w:t>.</w:t>
      </w:r>
      <w:r w:rsidR="009230EB">
        <w:t xml:space="preserve"> </w:t>
      </w:r>
      <w:proofErr w:type="spellStart"/>
      <w:r>
        <w:t>Tsinalis</w:t>
      </w:r>
      <w:proofErr w:type="spellEnd"/>
      <w:r w:rsidR="4359B306">
        <w:t xml:space="preserve"> et al</w:t>
      </w:r>
      <w:r w:rsidRPr="216FB580" w:rsidR="4359B306">
        <w:rPr>
          <w:vertAlign w:val="superscript"/>
        </w:rPr>
        <w:t>1</w:t>
      </w:r>
      <w:r>
        <w:t xml:space="preserve"> proposed using convolutional neural network (CNN) </w:t>
      </w:r>
      <w:r w:rsidR="4D535554">
        <w:t xml:space="preserve">integrates with feature extraction </w:t>
      </w:r>
      <w:r>
        <w:t xml:space="preserve">to effectively score sleep stage based on EEG without requiring prior domain knowledge. </w:t>
      </w:r>
      <w:r w:rsidR="009230EB">
        <w:t xml:space="preserve"> </w:t>
      </w:r>
      <w:r>
        <w:t>Alternatively, Hassan and Subasi</w:t>
      </w:r>
      <w:r w:rsidRPr="00136D9C" w:rsidR="6BAB3866">
        <w:rPr>
          <w:vertAlign w:val="superscript"/>
        </w:rPr>
        <w:t>8</w:t>
      </w:r>
      <w:r>
        <w:t xml:space="preserve"> use</w:t>
      </w:r>
      <w:r w:rsidR="76DC7349">
        <w:t>d</w:t>
      </w:r>
      <w:r>
        <w:t xml:space="preserve"> bootstrap aggregating (Bagging) classifier to learn sleep EEG</w:t>
      </w:r>
      <w:r w:rsidR="1E0EBFAE">
        <w:t xml:space="preserve"> annotating</w:t>
      </w:r>
      <w:r>
        <w:t xml:space="preserve">. </w:t>
      </w:r>
      <w:r w:rsidR="009230EB">
        <w:t xml:space="preserve"> </w:t>
      </w:r>
      <w:r>
        <w:t>The EEG signals were first decomposed into sub-bands, from which four statistical moments - mean, variance, skewness, and kurtosis, are extracted.</w:t>
      </w:r>
      <w:r w:rsidR="009230EB">
        <w:t xml:space="preserve"> </w:t>
      </w:r>
      <w:r>
        <w:t xml:space="preserve"> Zhao et al</w:t>
      </w:r>
      <w:r w:rsidRPr="40BE3B50" w:rsidR="0749E2F9">
        <w:rPr>
          <w:vertAlign w:val="superscript"/>
        </w:rPr>
        <w:t>5</w:t>
      </w:r>
      <w:r>
        <w:t>, on the other hand, utilized data from radio technologies, which is a less expensive and more comfortable way to monitor sleep, to determine sleep stages.</w:t>
      </w:r>
      <w:r w:rsidR="009230EB">
        <w:t xml:space="preserve"> </w:t>
      </w:r>
      <w:r>
        <w:t> They combined CNN and RNN models to learn sleep stages from radio frequency data. </w:t>
      </w:r>
    </w:p>
    <w:p w:rsidR="00392BD3" w:rsidP="00392BD3" w:rsidRDefault="35BD2E04" w14:paraId="148BE69A" w14:textId="0F0849F2">
      <w:pPr>
        <w:pStyle w:val="AMIABodyText"/>
      </w:pPr>
      <w:r>
        <w:t>While the above studies achieve promising results, they used data that are extracted from expensive and single-purpose devices.</w:t>
      </w:r>
      <w:r w:rsidR="29229D97">
        <w:t xml:space="preserve"> In many cases, the </w:t>
      </w:r>
      <w:r w:rsidR="6556E9F6">
        <w:t>study</w:t>
      </w:r>
      <w:r w:rsidR="29229D97">
        <w:t xml:space="preserve"> might</w:t>
      </w:r>
      <w:r w:rsidR="19267722">
        <w:t xml:space="preserve"> even</w:t>
      </w:r>
      <w:r w:rsidR="29229D97">
        <w:t xml:space="preserve"> require the </w:t>
      </w:r>
      <w:r w:rsidR="663479E4">
        <w:t xml:space="preserve">subjects to spend </w:t>
      </w:r>
      <w:r w:rsidR="0AC7CDD1">
        <w:t xml:space="preserve">some </w:t>
      </w:r>
      <w:r w:rsidR="663479E4">
        <w:t>night</w:t>
      </w:r>
      <w:r w:rsidR="2224EDB2">
        <w:t>s</w:t>
      </w:r>
      <w:r w:rsidR="663479E4">
        <w:t xml:space="preserve"> at sleep laborator</w:t>
      </w:r>
      <w:r w:rsidR="5D266273">
        <w:t>ies</w:t>
      </w:r>
      <w:r w:rsidR="663479E4">
        <w:t xml:space="preserve"> to undergo </w:t>
      </w:r>
      <w:r w:rsidR="41CB327A">
        <w:t>polysomnogram (PSG).</w:t>
      </w:r>
      <w:r w:rsidR="7AE5DC7C">
        <w:t xml:space="preserve"> </w:t>
      </w:r>
      <w:r w:rsidR="1320E18C">
        <w:t xml:space="preserve">These inconvenience setups limit the amount of data available to train machine learning models. </w:t>
      </w:r>
      <w:r w:rsidR="53902644">
        <w:t>N</w:t>
      </w:r>
      <w:r w:rsidR="55842349">
        <w:t>owadays</w:t>
      </w:r>
      <w:r>
        <w:t xml:space="preserve">, the uses of smart watches like Apple Watch and Fitbits have become more mainstream. </w:t>
      </w:r>
      <w:r w:rsidR="009230EB">
        <w:t xml:space="preserve"> </w:t>
      </w:r>
      <w:r>
        <w:t>Beside their function of showing time and other cool apps, most of these watches are equipped with advanced suite of sensors that constantly contact users’ wrist to deliver health data.</w:t>
      </w:r>
      <w:r w:rsidR="0C9197D3">
        <w:t xml:space="preserve"> </w:t>
      </w:r>
      <w:r>
        <w:t xml:space="preserve">These data could </w:t>
      </w:r>
      <w:r w:rsidR="61011970">
        <w:t xml:space="preserve">be </w:t>
      </w:r>
      <w:r w:rsidR="18EE7F2A">
        <w:t xml:space="preserve">advantageous </w:t>
      </w:r>
      <w:r w:rsidR="266960D7">
        <w:t xml:space="preserve">in </w:t>
      </w:r>
      <w:r w:rsidR="2B9B5985">
        <w:t>train</w:t>
      </w:r>
      <w:r w:rsidR="260AB484">
        <w:t>ing</w:t>
      </w:r>
      <w:r>
        <w:t xml:space="preserve"> sleep </w:t>
      </w:r>
      <w:r w:rsidR="53281034">
        <w:t>stage</w:t>
      </w:r>
      <w:r>
        <w:t xml:space="preserve"> </w:t>
      </w:r>
      <w:r w:rsidR="3E3EB2C3">
        <w:t>classification</w:t>
      </w:r>
      <w:r w:rsidR="6EF9D128">
        <w:t xml:space="preserve"> models</w:t>
      </w:r>
      <w:r>
        <w:t xml:space="preserve"> since they are more readily </w:t>
      </w:r>
      <w:r w:rsidR="3E3EB2C3">
        <w:t>accessibl</w:t>
      </w:r>
      <w:r w:rsidR="5F84978F">
        <w:t xml:space="preserve">e. In addition, since </w:t>
      </w:r>
      <w:r w:rsidR="182AD81C">
        <w:t>the</w:t>
      </w:r>
      <w:r w:rsidR="3FA882C6">
        <w:t xml:space="preserve"> </w:t>
      </w:r>
      <w:r w:rsidR="0AA2BCDA">
        <w:t>study</w:t>
      </w:r>
      <w:r>
        <w:t xml:space="preserve"> </w:t>
      </w:r>
      <w:r w:rsidR="2A28BD68">
        <w:t xml:space="preserve">population </w:t>
      </w:r>
      <w:r w:rsidR="352F6A96">
        <w:t xml:space="preserve">using smart watches </w:t>
      </w:r>
      <w:r w:rsidR="2A28BD68">
        <w:t xml:space="preserve">would include more diverse </w:t>
      </w:r>
      <w:r w:rsidR="76A55677">
        <w:t>participants</w:t>
      </w:r>
      <w:r w:rsidR="2A28BD68">
        <w:t xml:space="preserve"> </w:t>
      </w:r>
      <w:r>
        <w:t>(</w:t>
      </w:r>
      <w:r w:rsidR="41DAFD9B">
        <w:t xml:space="preserve">e.g.: </w:t>
      </w:r>
      <w:r>
        <w:t xml:space="preserve">people </w:t>
      </w:r>
      <w:r w:rsidR="0C336A3C">
        <w:t xml:space="preserve">wear Apple Watch </w:t>
      </w:r>
      <w:r w:rsidR="7D6862A4">
        <w:t xml:space="preserve">could be </w:t>
      </w:r>
      <w:r>
        <w:t xml:space="preserve">different </w:t>
      </w:r>
      <w:r w:rsidR="7D6862A4">
        <w:t xml:space="preserve">in </w:t>
      </w:r>
      <w:r>
        <w:t xml:space="preserve">ages, genders, races, with </w:t>
      </w:r>
      <w:r w:rsidR="04C9ED16">
        <w:t>or</w:t>
      </w:r>
      <w:r>
        <w:t xml:space="preserve"> without sleep disorders</w:t>
      </w:r>
      <w:r w:rsidR="3E3EB2C3">
        <w:t>)</w:t>
      </w:r>
      <w:r w:rsidR="2FDB9799">
        <w:t>, t</w:t>
      </w:r>
      <w:r w:rsidR="6F94BFB1">
        <w:t>he training examples</w:t>
      </w:r>
      <w:r w:rsidR="0940F134">
        <w:t xml:space="preserve"> would </w:t>
      </w:r>
      <w:r w:rsidR="6F94BFB1">
        <w:t>be</w:t>
      </w:r>
      <w:r w:rsidR="0940F134">
        <w:t xml:space="preserve"> </w:t>
      </w:r>
      <w:r w:rsidR="6F94BFB1">
        <w:t>more diverse</w:t>
      </w:r>
      <w:r w:rsidR="0940F134">
        <w:t xml:space="preserve"> which would help train supervised </w:t>
      </w:r>
      <w:r w:rsidR="4AA1C936">
        <w:t xml:space="preserve">machine learning </w:t>
      </w:r>
      <w:r w:rsidR="0940F134">
        <w:t>models more effectively</w:t>
      </w:r>
      <w:r w:rsidR="3E3EB2C3">
        <w:t>.</w:t>
      </w:r>
      <w:r>
        <w:t xml:space="preserve"> </w:t>
      </w:r>
      <w:r w:rsidR="56C30783">
        <w:t>To take advantage of t</w:t>
      </w:r>
      <w:r w:rsidR="4C77693C">
        <w:t>hose data</w:t>
      </w:r>
      <w:r w:rsidR="56C30783">
        <w:t xml:space="preserve">, </w:t>
      </w:r>
      <w:r>
        <w:t>Goldberger et al</w:t>
      </w:r>
      <w:r w:rsidRPr="3964207E" w:rsidR="16B45788">
        <w:rPr>
          <w:vertAlign w:val="superscript"/>
        </w:rPr>
        <w:t>9</w:t>
      </w:r>
      <w:r>
        <w:t xml:space="preserve"> </w:t>
      </w:r>
      <w:r w:rsidR="006E777B">
        <w:t>proposed</w:t>
      </w:r>
      <w:r w:rsidR="3E3EB2C3">
        <w:t xml:space="preserve"> </w:t>
      </w:r>
      <w:r w:rsidR="3F5737EC">
        <w:t xml:space="preserve">a method to </w:t>
      </w:r>
      <w:r w:rsidR="3E3EB2C3">
        <w:t>classif</w:t>
      </w:r>
      <w:r w:rsidR="53D69BC0">
        <w:t>y</w:t>
      </w:r>
      <w:r>
        <w:t xml:space="preserve"> sleep stages using microelectromechanical systems (MEMS) raw acceleration and photoplethysmography heart rate data derived from Apple Watch. Multiple classification algorithms such as Random Forest, Logistic Regression, k-Nearest Neighbors and Neural Net, were applied to the datasets to learn sleep staging. </w:t>
      </w:r>
      <w:r w:rsidR="006453DE">
        <w:t xml:space="preserve"> </w:t>
      </w:r>
      <w:r>
        <w:t>The results were then validated using ground truth PSG data to choose the best model.</w:t>
      </w:r>
      <w:r w:rsidR="006453DE">
        <w:t xml:space="preserve"> </w:t>
      </w:r>
      <w:r>
        <w:t xml:space="preserve"> Although this is an inspiring study which shows the ability of using consumer wearable devices to determine sleep stages, the study only classifies sleep stages into </w:t>
      </w:r>
      <w:r w:rsidR="2645122E">
        <w:t xml:space="preserve">Wake, </w:t>
      </w:r>
      <w:r>
        <w:t>REM</w:t>
      </w:r>
      <w:r w:rsidR="749958FE">
        <w:t>,</w:t>
      </w:r>
      <w:r>
        <w:t xml:space="preserve"> and Non-REM. </w:t>
      </w:r>
      <w:r w:rsidR="006453DE">
        <w:t xml:space="preserve"> </w:t>
      </w:r>
      <w:r>
        <w:t xml:space="preserve">To fill in the gap, our project </w:t>
      </w:r>
      <w:r w:rsidR="009230EB">
        <w:t>will</w:t>
      </w:r>
      <w:r>
        <w:t xml:space="preserve"> expand this research by building classification models that can use smart watch sensor data to predict the conventional five sleep stages </w:t>
      </w:r>
      <w:r w:rsidR="778E6B49">
        <w:t xml:space="preserve">- </w:t>
      </w:r>
      <w:r>
        <w:t>W</w:t>
      </w:r>
      <w:r w:rsidR="4124A9B3">
        <w:t>ake</w:t>
      </w:r>
      <w:r>
        <w:t>, REM, N1, N2, and N3.</w:t>
      </w:r>
      <w:r w:rsidR="006453DE">
        <w:t xml:space="preserve"> </w:t>
      </w:r>
      <w:r w:rsidR="2903369B">
        <w:t xml:space="preserve">We believe </w:t>
      </w:r>
      <w:r w:rsidR="67AE88B5">
        <w:t>five-stage sleep</w:t>
      </w:r>
      <w:r w:rsidR="2903369B">
        <w:t xml:space="preserve"> classifications would </w:t>
      </w:r>
      <w:r w:rsidR="7A8F1E2D">
        <w:t>bring</w:t>
      </w:r>
      <w:r w:rsidR="2903369B">
        <w:t xml:space="preserve"> more </w:t>
      </w:r>
      <w:r w:rsidR="7A8F1E2D">
        <w:t>benefits</w:t>
      </w:r>
      <w:r w:rsidR="2903369B">
        <w:t xml:space="preserve"> to sleep studies. </w:t>
      </w:r>
      <w:r>
        <w:t xml:space="preserve">Apple Watch and other smart devices include three MEMS accelerometers for each axis </w:t>
      </w:r>
      <w:r w:rsidR="5FE703E2">
        <w:t xml:space="preserve">- </w:t>
      </w:r>
      <w:r>
        <w:t>x, y, z</w:t>
      </w:r>
      <w:r w:rsidR="53EEDCF3">
        <w:t>,</w:t>
      </w:r>
      <w:r>
        <w:t xml:space="preserve"> which help detect movement in any direction. </w:t>
      </w:r>
      <w:r w:rsidR="006453DE">
        <w:t xml:space="preserve"> </w:t>
      </w:r>
      <w:r>
        <w:t xml:space="preserve">We will transform these data into one of the features to be used by converting the MEMS accelerometer data into traditional actigraphy movement counts using the method described by </w:t>
      </w:r>
      <w:proofErr w:type="spellStart"/>
      <w:r>
        <w:t>Lindert</w:t>
      </w:r>
      <w:proofErr w:type="spellEnd"/>
      <w:r>
        <w:t xml:space="preserve"> and Van Someren</w:t>
      </w:r>
      <w:r w:rsidRPr="12687544" w:rsidR="70785D75">
        <w:rPr>
          <w:vertAlign w:val="superscript"/>
        </w:rPr>
        <w:t>6</w:t>
      </w:r>
      <w:r>
        <w:t>.</w:t>
      </w:r>
    </w:p>
    <w:p w:rsidR="00C64C41" w:rsidP="00E65344" w:rsidRDefault="003D5DFD" w14:paraId="7504D3CF" w14:textId="561D0379">
      <w:pPr>
        <w:pStyle w:val="AMIAAbstractHeading"/>
      </w:pPr>
      <w:r>
        <w:t>Data</w:t>
      </w:r>
    </w:p>
    <w:p w:rsidRPr="00C93555" w:rsidR="00C93555" w:rsidP="00834282" w:rsidRDefault="00C93555" w14:paraId="681E6498" w14:textId="1E1F5BF4">
      <w:pPr>
        <w:pStyle w:val="AMIABodyText"/>
        <w:rPr>
          <w:b/>
          <w:bCs/>
        </w:rPr>
      </w:pPr>
      <w:r w:rsidRPr="00834282">
        <w:t xml:space="preserve">There are multiple datasets for this experiment.  The Apple Watch produced raw sensor data.  </w:t>
      </w:r>
      <w:r w:rsidR="6814EEDE">
        <w:t>These are</w:t>
      </w:r>
      <w:r w:rsidRPr="00834282">
        <w:t xml:space="preserve"> the data </w:t>
      </w:r>
      <w:r w:rsidR="033EC457">
        <w:t>our</w:t>
      </w:r>
      <w:r w:rsidRPr="00834282">
        <w:t xml:space="preserve"> project is trying to map to sleep stages.  The other </w:t>
      </w:r>
      <w:r>
        <w:t>dataset</w:t>
      </w:r>
      <w:r w:rsidRPr="00834282">
        <w:t xml:space="preserve"> is ground truth polysomnography data.</w:t>
      </w:r>
      <w:r w:rsidRPr="00C93555">
        <w:rPr>
          <w:b/>
          <w:bCs/>
        </w:rPr>
        <w:t xml:space="preserve"> </w:t>
      </w:r>
    </w:p>
    <w:p w:rsidR="00D80057" w:rsidP="00C93555" w:rsidRDefault="48A970CB" w14:paraId="0DD0E0A7" w14:textId="144AAE4C">
      <w:pPr>
        <w:pStyle w:val="AMIAHeading"/>
        <w:rPr>
          <w:b w:val="0"/>
          <w:bCs/>
          <w:u w:val="single"/>
        </w:rPr>
      </w:pPr>
      <w:r w:rsidRPr="1D700912">
        <w:rPr>
          <w:b w:val="0"/>
          <w:u w:val="single"/>
        </w:rPr>
        <w:t>Smartw</w:t>
      </w:r>
      <w:r w:rsidRPr="1D700912" w:rsidR="00C93555">
        <w:rPr>
          <w:b w:val="0"/>
          <w:u w:val="single"/>
        </w:rPr>
        <w:t>atch Data</w:t>
      </w:r>
    </w:p>
    <w:p w:rsidRPr="00834282" w:rsidR="001251E4" w:rsidP="00834282" w:rsidRDefault="00C93555" w14:paraId="6C3EDE25" w14:textId="039C925E">
      <w:pPr>
        <w:pStyle w:val="AMIABodyText"/>
      </w:pPr>
      <w:r w:rsidRPr="00834282">
        <w:t xml:space="preserve">First, the Apple </w:t>
      </w:r>
      <w:r w:rsidR="62270715">
        <w:t>W</w:t>
      </w:r>
      <w:r>
        <w:t>atch</w:t>
      </w:r>
      <w:r w:rsidRPr="00834282">
        <w:t xml:space="preserve"> sensors used in this </w:t>
      </w:r>
      <w:r>
        <w:t>dataset</w:t>
      </w:r>
      <w:r w:rsidRPr="00834282">
        <w:t xml:space="preserve"> are accelerometers, which capture motion, and photoplethysmography, which captures heart rate.  The accelerometer</w:t>
      </w:r>
      <w:r>
        <w:t xml:space="preserve"> </w:t>
      </w:r>
      <w:r w:rsidR="439F3642">
        <w:t>that</w:t>
      </w:r>
      <w:r w:rsidRPr="00834282">
        <w:t xml:space="preserve"> captures motion in three-dimension space, is measured in g, and is generally sampled at 50 Hz.  Time, using Unix time, is also captured.  The photoplethysmography data is heart beats per minute as sampled 10-13 times per minute.  These are direct measurements </w:t>
      </w:r>
      <w:r w:rsidR="6C9DFDEA">
        <w:t xml:space="preserve">to be </w:t>
      </w:r>
      <w:r>
        <w:t>used</w:t>
      </w:r>
      <w:r w:rsidRPr="00834282">
        <w:t xml:space="preserve"> in calculating sleep stages.</w:t>
      </w:r>
    </w:p>
    <w:p w:rsidRPr="00C93555" w:rsidR="00C93555" w:rsidP="00834282" w:rsidRDefault="00C93555" w14:paraId="5D12C7DF" w14:textId="057C40CB">
      <w:pPr>
        <w:pStyle w:val="AMIABodyText"/>
        <w:rPr>
          <w:b/>
          <w:bCs/>
        </w:rPr>
      </w:pPr>
      <w:r w:rsidRPr="00834282">
        <w:t xml:space="preserve">Secondly, a subject’s circadian rhythm needs to be known.  One could use a cosine wave that starts at the beginning of the subject’s sleep.  Alternatively, one could attempt to estimate their circadian rhythm by using other data the watch produces.  Ideally, the watch would sense light and </w:t>
      </w:r>
      <w:r>
        <w:t>t</w:t>
      </w:r>
      <w:r w:rsidR="2FC43D3E">
        <w:t xml:space="preserve">he sensor data </w:t>
      </w:r>
      <w:r>
        <w:t>could</w:t>
      </w:r>
      <w:r w:rsidRPr="00834282">
        <w:t xml:space="preserve"> be converted into a rhythm using a researched formula.  However, the model used in the experiment </w:t>
      </w:r>
      <w:r>
        <w:t>d</w:t>
      </w:r>
      <w:r w:rsidR="46E635FA">
        <w:t>oes</w:t>
      </w:r>
      <w:r w:rsidRPr="00834282">
        <w:t xml:space="preserve"> not do that.  Instead, step data is </w:t>
      </w:r>
      <w:r w:rsidRPr="00834282" w:rsidR="00C65F0C">
        <w:t>collected,</w:t>
      </w:r>
      <w:r w:rsidRPr="00834282">
        <w:t xml:space="preserve"> and a light value was estimated based on steps and time of day.  Steps are reported every 10 minutes</w:t>
      </w:r>
      <w:r w:rsidRPr="00C93555">
        <w:rPr>
          <w:b/>
          <w:bCs/>
        </w:rPr>
        <w:t>.</w:t>
      </w:r>
    </w:p>
    <w:p w:rsidRPr="001251E4" w:rsidR="00C93555" w:rsidP="00C93555" w:rsidRDefault="00C93555" w14:paraId="47357C65" w14:textId="7716AFAA">
      <w:pPr>
        <w:pStyle w:val="AMIAHeading"/>
        <w:rPr>
          <w:b w:val="0"/>
          <w:bCs/>
          <w:u w:val="single"/>
        </w:rPr>
      </w:pPr>
      <w:r w:rsidRPr="001251E4">
        <w:rPr>
          <w:b w:val="0"/>
          <w:bCs/>
          <w:u w:val="single"/>
        </w:rPr>
        <w:t>Polysomnography Data</w:t>
      </w:r>
    </w:p>
    <w:p w:rsidR="003D5DFD" w:rsidP="00834282" w:rsidRDefault="00C93555" w14:paraId="579DE063" w14:textId="219B7A7C">
      <w:pPr>
        <w:pStyle w:val="AMIABodyText"/>
      </w:pPr>
      <w:r w:rsidRPr="00834282">
        <w:t xml:space="preserve">While the subjects wore </w:t>
      </w:r>
      <w:r w:rsidR="59AA7C2B">
        <w:t>A</w:t>
      </w:r>
      <w:r>
        <w:t>pple</w:t>
      </w:r>
      <w:r w:rsidRPr="00834282">
        <w:t xml:space="preserve"> </w:t>
      </w:r>
      <w:r w:rsidR="67D69439">
        <w:t>W</w:t>
      </w:r>
      <w:r>
        <w:t>atches</w:t>
      </w:r>
      <w:r w:rsidRPr="00834282">
        <w:t xml:space="preserve">, they </w:t>
      </w:r>
      <w:r w:rsidR="151A3B65">
        <w:t xml:space="preserve">also </w:t>
      </w:r>
      <w:r w:rsidRPr="00834282">
        <w:t xml:space="preserve">underwent polysomnography recording.  </w:t>
      </w:r>
      <w:r>
        <w:t>Th</w:t>
      </w:r>
      <w:r w:rsidR="05DAB440">
        <w:t>e PSG</w:t>
      </w:r>
      <w:r w:rsidRPr="00834282">
        <w:t xml:space="preserve"> data </w:t>
      </w:r>
      <w:r>
        <w:t>w</w:t>
      </w:r>
      <w:r w:rsidR="2C902BB8">
        <w:t>ere</w:t>
      </w:r>
      <w:r w:rsidRPr="00834282">
        <w:t xml:space="preserve"> captured in accordance with American Academy of Sleep Medicine specifications and when scored is considered a very accurate classification of sleep stages.  The raw</w:t>
      </w:r>
      <w:r w:rsidR="65EA7F7E">
        <w:t xml:space="preserve"> PSG</w:t>
      </w:r>
      <w:r w:rsidRPr="00834282">
        <w:t xml:space="preserve"> data </w:t>
      </w:r>
      <w:r w:rsidR="4A61FDB3">
        <w:t>will</w:t>
      </w:r>
      <w:r w:rsidRPr="00834282">
        <w:t xml:space="preserve"> not </w:t>
      </w:r>
      <w:r w:rsidR="2294BEF6">
        <w:t>be</w:t>
      </w:r>
      <w:r>
        <w:t xml:space="preserve"> </w:t>
      </w:r>
      <w:r w:rsidRPr="00834282">
        <w:t>used in this research.  Instead,</w:t>
      </w:r>
      <w:r>
        <w:t xml:space="preserve"> </w:t>
      </w:r>
      <w:r w:rsidR="57E1CE65">
        <w:t>we will use the</w:t>
      </w:r>
      <w:r w:rsidRPr="00834282">
        <w:t xml:space="preserve"> </w:t>
      </w:r>
      <w:r w:rsidR="57E1CE65">
        <w:t>resulted</w:t>
      </w:r>
      <w:r w:rsidRPr="00834282">
        <w:t xml:space="preserve"> polysomnography data </w:t>
      </w:r>
      <w:r w:rsidR="542DE940">
        <w:t xml:space="preserve">that </w:t>
      </w:r>
      <w:r>
        <w:t>was</w:t>
      </w:r>
      <w:r w:rsidRPr="00834282">
        <w:t xml:space="preserve"> scored with a 0-5 sleep stage every 30 seconds.</w:t>
      </w:r>
    </w:p>
    <w:p w:rsidRPr="00286A0D" w:rsidR="003B2C90" w:rsidP="003B2C90" w:rsidRDefault="003B2C90" w14:paraId="0D4F78EA" w14:textId="0201C8B8">
      <w:pPr>
        <w:pStyle w:val="AMIAHeading"/>
        <w:rPr>
          <w:b w:val="0"/>
          <w:bCs/>
          <w:u w:val="single"/>
        </w:rPr>
      </w:pPr>
      <w:r w:rsidRPr="00286A0D">
        <w:rPr>
          <w:b w:val="0"/>
          <w:bCs/>
          <w:u w:val="single"/>
        </w:rPr>
        <w:t>Data processing</w:t>
      </w:r>
    </w:p>
    <w:p w:rsidRPr="00834282" w:rsidR="00286A0D" w:rsidP="00834282" w:rsidRDefault="003B2C90" w14:paraId="1470A430" w14:textId="6717EAEC">
      <w:pPr>
        <w:pStyle w:val="AMIABodyText"/>
      </w:pPr>
      <w:r w:rsidRPr="00834282">
        <w:t xml:space="preserve">The features for this project will be heart rate, motion, and circadian rhythm.  Since the polysomnography data </w:t>
      </w:r>
      <w:r w:rsidR="21A8F488">
        <w:t>were</w:t>
      </w:r>
      <w:r>
        <w:t xml:space="preserve"> score</w:t>
      </w:r>
      <w:r w:rsidR="5AF32BF7">
        <w:t>d</w:t>
      </w:r>
      <w:r w:rsidR="00834282">
        <w:t xml:space="preserve"> </w:t>
      </w:r>
      <w:r w:rsidRPr="00834282">
        <w:t>in 30 second intervals, project features will need to be converted to a consistent time interval.</w:t>
      </w:r>
    </w:p>
    <w:p w:rsidRPr="00834282" w:rsidR="00286A0D" w:rsidP="00834282" w:rsidRDefault="6118AB50" w14:paraId="04C10D79" w14:textId="45038F25">
      <w:pPr>
        <w:pStyle w:val="AMIABodyText"/>
      </w:pPr>
      <w:r>
        <w:t>Since h</w:t>
      </w:r>
      <w:r w:rsidR="003B2C90">
        <w:t>eart</w:t>
      </w:r>
      <w:r w:rsidRPr="00834282" w:rsidR="003B2C90">
        <w:t xml:space="preserve"> rate is time-series data</w:t>
      </w:r>
      <w:r w:rsidR="411DC1D3">
        <w:t xml:space="preserve">, we will need to perform </w:t>
      </w:r>
      <w:r w:rsidRPr="00834282" w:rsidR="003B2C90">
        <w:t xml:space="preserve">either running averages or exponential smoothing </w:t>
      </w:r>
      <w:r w:rsidR="0B922445">
        <w:t>in order to migrate them from current values to regular intervals</w:t>
      </w:r>
      <w:r w:rsidR="003B2C90">
        <w:t>.</w:t>
      </w:r>
    </w:p>
    <w:p w:rsidRPr="00834282" w:rsidR="003B2C90" w:rsidP="00834282" w:rsidRDefault="003B2C90" w14:paraId="15338958" w14:textId="1071BB25">
      <w:pPr>
        <w:pStyle w:val="AMIABodyText"/>
      </w:pPr>
      <w:r w:rsidRPr="00834282">
        <w:t xml:space="preserve">Motion data is time-series data that </w:t>
      </w:r>
      <w:r w:rsidR="6A85EA8A">
        <w:t xml:space="preserve">will </w:t>
      </w:r>
      <w:r>
        <w:t>need</w:t>
      </w:r>
      <w:r w:rsidRPr="00834282">
        <w:t xml:space="preserve"> to be converted into</w:t>
      </w:r>
      <w:r w:rsidR="00834282">
        <w:t xml:space="preserve"> </w:t>
      </w:r>
      <w:r w:rsidRPr="00834282">
        <w:t>actigraph</w:t>
      </w:r>
      <w:r w:rsidR="00834282">
        <w:t>y</w:t>
      </w:r>
      <w:r w:rsidRPr="00834282">
        <w:t xml:space="preserve"> movement counts using the method described in </w:t>
      </w:r>
      <w:proofErr w:type="spellStart"/>
      <w:r w:rsidR="2E58BE41">
        <w:t>Lindert</w:t>
      </w:r>
      <w:proofErr w:type="spellEnd"/>
      <w:r w:rsidR="6B1C589F">
        <w:t xml:space="preserve"> and Van </w:t>
      </w:r>
      <w:proofErr w:type="spellStart"/>
      <w:r w:rsidR="6B1C589F">
        <w:t>Someren</w:t>
      </w:r>
      <w:proofErr w:type="spellEnd"/>
      <w:r w:rsidRPr="665E5038" w:rsidR="6B1C589F">
        <w:rPr>
          <w:vertAlign w:val="superscript"/>
        </w:rPr>
        <w:t xml:space="preserve"> </w:t>
      </w:r>
      <w:r w:rsidRPr="665E5038" w:rsidR="65817F03">
        <w:rPr>
          <w:vertAlign w:val="superscript"/>
        </w:rPr>
        <w:t>6</w:t>
      </w:r>
      <w:r w:rsidR="60B38ED2">
        <w:t>.</w:t>
      </w:r>
    </w:p>
    <w:p w:rsidR="001C5CBB" w:rsidP="00834282" w:rsidRDefault="003B2C90" w14:paraId="7A3B429A" w14:textId="7528AF56">
      <w:pPr>
        <w:pStyle w:val="AMIABodyText"/>
        <w:rPr>
          <w:b/>
          <w:bCs/>
        </w:rPr>
      </w:pPr>
      <w:r w:rsidRPr="00834282">
        <w:t>Circadian rhythm will be estimated with a cosine wave at the start of sleep.  If time permits, steps may be used to perform the estimate.</w:t>
      </w:r>
    </w:p>
    <w:p w:rsidR="001C5CBB" w:rsidP="00C93555" w:rsidRDefault="00394BF5" w14:paraId="499FEB61" w14:textId="01762106">
      <w:pPr>
        <w:pStyle w:val="AMIAHeading"/>
      </w:pPr>
      <w:r>
        <w:t>Approach</w:t>
      </w:r>
    </w:p>
    <w:p w:rsidRPr="00834282" w:rsidR="00D50F77" w:rsidP="00834282" w:rsidRDefault="00D50F77" w14:paraId="554D1218" w14:textId="683F0CA0">
      <w:pPr>
        <w:pStyle w:val="AMIABodyText"/>
      </w:pPr>
      <w:r w:rsidRPr="00834282">
        <w:t xml:space="preserve">Our approach is to take the Apple </w:t>
      </w:r>
      <w:r w:rsidR="53720178">
        <w:t>W</w:t>
      </w:r>
      <w:r>
        <w:t>atch</w:t>
      </w:r>
      <w:r w:rsidRPr="00834282">
        <w:t xml:space="preserve"> data and process it into a set of features, which will be used to train a classifier which can take that data and predict for each time interval what stage of sleep the subject was in. </w:t>
      </w:r>
      <w:r w:rsidR="003A164B">
        <w:t xml:space="preserve"> </w:t>
      </w:r>
      <w:r w:rsidRPr="00834282">
        <w:t xml:space="preserve">As we are not sure </w:t>
      </w:r>
      <w:r>
        <w:t>w</w:t>
      </w:r>
      <w:r w:rsidR="0AC752AE">
        <w:t xml:space="preserve">hich </w:t>
      </w:r>
      <w:r>
        <w:t>algorithm</w:t>
      </w:r>
      <w:r w:rsidRPr="00834282">
        <w:t xml:space="preserve"> will be best for judging this data, we will need to split the data into test, train and validation sets in order to train many different models and compare them. </w:t>
      </w:r>
      <w:r w:rsidR="003A164B">
        <w:t xml:space="preserve"> </w:t>
      </w:r>
      <w:r>
        <w:t>Some M</w:t>
      </w:r>
      <w:r w:rsidR="64DF5032">
        <w:t>achine Learning</w:t>
      </w:r>
      <w:r w:rsidRPr="00834282">
        <w:t xml:space="preserve"> algorithms we plan to train are decision trees, random forest, support vector machines, and K-nearest neighbors</w:t>
      </w:r>
      <w:r w:rsidR="43DDCB34">
        <w:t xml:space="preserve"> (KNN)</w:t>
      </w:r>
      <w:r>
        <w:t>.</w:t>
      </w:r>
      <w:r w:rsidRPr="00834282">
        <w:t xml:space="preserve"> However, it </w:t>
      </w:r>
      <w:r>
        <w:t>m</w:t>
      </w:r>
      <w:r w:rsidR="58425DF5">
        <w:t>ight</w:t>
      </w:r>
      <w:r w:rsidRPr="00834282">
        <w:t xml:space="preserve"> be necessary to consider the time series elements of the data, in which case other types of algorithms can be used, such as KNN with dynamic time warping, time series forest classifier, or Random Interval Spectral Ensemble. </w:t>
      </w:r>
      <w:r w:rsidR="003A164B">
        <w:t xml:space="preserve"> </w:t>
      </w:r>
      <w:r w:rsidRPr="00834282">
        <w:t>These methods, instead of just treating each unique time point as a record to classify, can consider time elements as part of the data and incorporate the trends and cycles which can occur over time, and are especially relevant to sleep related data.</w:t>
      </w:r>
    </w:p>
    <w:p w:rsidRPr="00834282" w:rsidR="00D50F77" w:rsidP="00834282" w:rsidRDefault="00D50F77" w14:paraId="5A147C4F" w14:textId="2103542E">
      <w:pPr>
        <w:pStyle w:val="AMIABodyText"/>
      </w:pPr>
      <w:r w:rsidRPr="00834282">
        <w:t>The classifier will return the probability that a given record belongs to each possible stage, which will allow us to use logarithmic loss as an evaluation metric.</w:t>
      </w:r>
    </w:p>
    <w:p w:rsidR="00394BF5" w:rsidP="00834282" w:rsidRDefault="00D50F77" w14:paraId="3CF16F11" w14:textId="2CC25462">
      <w:pPr>
        <w:pStyle w:val="AMIABodyText"/>
        <w:rPr>
          <w:b/>
          <w:bCs/>
        </w:rPr>
      </w:pPr>
      <w:r w:rsidRPr="00834282">
        <w:t xml:space="preserve">As our main goal is to properly categorize the watch data to correctly identify the various sleep stages, we will need to use a method to determine how accurately it is able to correctly classify what the stage a subject is in during a specific time period. </w:t>
      </w:r>
      <w:r w:rsidR="003A164B">
        <w:t xml:space="preserve"> </w:t>
      </w:r>
      <w:r w:rsidRPr="00834282">
        <w:t xml:space="preserve">In order to do this, we can use logarithmic loss. </w:t>
      </w:r>
      <w:r w:rsidR="003A164B">
        <w:t xml:space="preserve"> </w:t>
      </w:r>
      <w:r w:rsidRPr="00834282">
        <w:t>Some metrics, such as AUC or accuracy will be difficult with this data set, as it is not a binary classifier so AUC cannot be used, and as the distribution of time spent in sleep stages is not very even, accuracy would not be as helpful. In order to use log loss as the method of evaluation, we need to make sure our classifier returns a probability of each stage.</w:t>
      </w:r>
    </w:p>
    <w:p w:rsidR="004C79B2" w:rsidP="00C93555" w:rsidRDefault="009A1302" w14:paraId="76DE2FB3" w14:textId="5D10DCB0">
      <w:pPr>
        <w:pStyle w:val="AMIAHeading"/>
      </w:pPr>
      <w:r>
        <w:t>Experimental Setup</w:t>
      </w:r>
    </w:p>
    <w:p w:rsidRPr="00834282" w:rsidR="00AE1749" w:rsidP="00834282" w:rsidRDefault="00AE1749" w14:paraId="6A98D317" w14:textId="362BF5FD">
      <w:pPr>
        <w:pStyle w:val="AMIABodyText"/>
      </w:pPr>
      <w:r w:rsidRPr="00834282">
        <w:t xml:space="preserve">Most complex and memory intensive computation will be performed in an AWS environment, using EMR and the Spark framework to perform necessary data preparation and transformation. </w:t>
      </w:r>
      <w:r w:rsidR="003A164B">
        <w:t xml:space="preserve"> </w:t>
      </w:r>
      <w:r w:rsidRPr="00834282">
        <w:t xml:space="preserve">This will take the raw data provided and generate the features that will be used in training. </w:t>
      </w:r>
    </w:p>
    <w:p w:rsidR="009A1302" w:rsidP="00834282" w:rsidRDefault="00AE1749" w14:paraId="78295FAE" w14:textId="03E71477">
      <w:pPr>
        <w:pStyle w:val="AMIABodyText"/>
        <w:rPr>
          <w:b/>
          <w:bCs/>
        </w:rPr>
      </w:pPr>
      <w:r w:rsidRPr="00834282">
        <w:t>We plan to use Python libraries, most likely Scikit-Learn, to train the data processed by the above step in a local environment.</w:t>
      </w:r>
    </w:p>
    <w:p w:rsidR="00BA1B36" w:rsidP="00AE1749" w:rsidRDefault="00BA1B36" w14:paraId="2B6DC00D" w14:textId="7BD76111">
      <w:pPr>
        <w:pStyle w:val="AMIAHeading"/>
      </w:pPr>
      <w:r>
        <w:t>Timeline</w:t>
      </w:r>
    </w:p>
    <w:p w:rsidRPr="00834282" w:rsidR="00BA1B36" w:rsidP="00834282" w:rsidRDefault="00BE5BB3" w14:paraId="5A083997" w14:textId="4ABAE687">
      <w:pPr>
        <w:pStyle w:val="AMIABodyText"/>
      </w:pPr>
      <w:r>
        <w:t xml:space="preserve">Table 1 below </w:t>
      </w:r>
      <w:r w:rsidR="07C34D3E">
        <w:t>provides a</w:t>
      </w:r>
      <w:r w:rsidR="007D364C">
        <w:t xml:space="preserve"> list of </w:t>
      </w:r>
      <w:r w:rsidR="000C7A31">
        <w:t xml:space="preserve">our </w:t>
      </w:r>
      <w:r w:rsidR="00EC78D7">
        <w:t xml:space="preserve">planned tasks.  </w:t>
      </w:r>
      <w:r w:rsidR="002B56BC">
        <w:t xml:space="preserve">Generally, </w:t>
      </w:r>
      <w:r w:rsidR="19AAD0E6">
        <w:t>every</w:t>
      </w:r>
      <w:r w:rsidR="0037589D">
        <w:t xml:space="preserve"> </w:t>
      </w:r>
      <w:r w:rsidR="00D04E07">
        <w:t>step in the</w:t>
      </w:r>
      <w:r w:rsidR="002B56BC">
        <w:t xml:space="preserve"> </w:t>
      </w:r>
      <w:r w:rsidR="009267F4">
        <w:t>project execution</w:t>
      </w:r>
      <w:r w:rsidR="00D04E07">
        <w:t xml:space="preserve"> </w:t>
      </w:r>
      <w:r w:rsidR="006A65CE">
        <w:t xml:space="preserve">will be carried out </w:t>
      </w:r>
      <w:r w:rsidR="19AAD0E6">
        <w:t>within a</w:t>
      </w:r>
      <w:r w:rsidR="006A65CE">
        <w:t xml:space="preserve"> week.</w:t>
      </w:r>
      <w:r w:rsidR="002666F9">
        <w:t xml:space="preserve">  There will be two </w:t>
      </w:r>
      <w:r w:rsidR="00134691">
        <w:t>milestones when the project draft</w:t>
      </w:r>
      <w:r w:rsidR="00D43D13">
        <w:t xml:space="preserve"> and </w:t>
      </w:r>
      <w:r w:rsidR="00F42299">
        <w:t xml:space="preserve">the final deliverables </w:t>
      </w:r>
      <w:r w:rsidR="00A551EC">
        <w:t>will be turned in</w:t>
      </w:r>
      <w:r w:rsidR="006C1B3F">
        <w:t xml:space="preserve"> </w:t>
      </w:r>
      <w:r w:rsidR="00C11F1B">
        <w:t xml:space="preserve">toward the end of April and </w:t>
      </w:r>
      <w:r w:rsidR="00F9530F">
        <w:t>early May.</w:t>
      </w:r>
    </w:p>
    <w:p w:rsidR="00BD30DA" w:rsidP="00940944" w:rsidRDefault="00E0649C" w14:paraId="0578C2F7" w14:textId="21FA7C78">
      <w:pPr>
        <w:pStyle w:val="AMIABodyText"/>
      </w:pPr>
      <w:r w:rsidRPr="00BE5BB3">
        <w:rPr>
          <w:b/>
          <w:bCs/>
        </w:rPr>
        <w:t>Table 1</w:t>
      </w:r>
      <w:r w:rsidRPr="00834282">
        <w:t>.</w:t>
      </w:r>
      <w:r>
        <w:t xml:space="preserve"> Timeline</w:t>
      </w:r>
    </w:p>
    <w:tbl>
      <w:tblPr>
        <w:tblStyle w:val="TableGrid"/>
        <w:tblW w:w="9390" w:type="dxa"/>
        <w:tblLook w:val="04A0" w:firstRow="1" w:lastRow="0" w:firstColumn="1" w:lastColumn="0" w:noHBand="0" w:noVBand="1"/>
      </w:tblPr>
      <w:tblGrid>
        <w:gridCol w:w="2280"/>
        <w:gridCol w:w="3045"/>
        <w:gridCol w:w="2145"/>
        <w:gridCol w:w="1920"/>
      </w:tblGrid>
      <w:tr w:rsidRPr="00E0649C" w:rsidR="00C43CF6" w:rsidTr="4A269B21" w14:paraId="7A00975C" w14:textId="77777777">
        <w:tc>
          <w:tcPr>
            <w:tcW w:w="2280" w:type="dxa"/>
          </w:tcPr>
          <w:p w:rsidRPr="00834282" w:rsidR="00C43CF6" w:rsidP="00834282" w:rsidRDefault="00C43CF6" w14:paraId="028BF688" w14:textId="5AF110C8">
            <w:pPr>
              <w:pStyle w:val="AMIABodyText"/>
              <w:jc w:val="left"/>
            </w:pPr>
            <w:r w:rsidRPr="00834282">
              <w:t>Timeline</w:t>
            </w:r>
          </w:p>
        </w:tc>
        <w:tc>
          <w:tcPr>
            <w:tcW w:w="3045" w:type="dxa"/>
          </w:tcPr>
          <w:p w:rsidRPr="00834282" w:rsidR="00C43CF6" w:rsidP="00834282" w:rsidRDefault="00C43CF6" w14:paraId="4E7D6ED6" w14:textId="6D1D9D53">
            <w:pPr>
              <w:pStyle w:val="AMIABodyText"/>
              <w:jc w:val="left"/>
            </w:pPr>
            <w:r w:rsidRPr="00834282">
              <w:t>Tasks</w:t>
            </w:r>
          </w:p>
        </w:tc>
        <w:tc>
          <w:tcPr>
            <w:tcW w:w="2145" w:type="dxa"/>
          </w:tcPr>
          <w:p w:rsidRPr="00834282" w:rsidR="00C43CF6" w:rsidP="00834282" w:rsidRDefault="004E27CA" w14:paraId="3D11E0C3" w14:textId="1743A9FB">
            <w:pPr>
              <w:pStyle w:val="AMIABodyText"/>
              <w:jc w:val="left"/>
            </w:pPr>
            <w:r w:rsidRPr="00834282">
              <w:t>Due</w:t>
            </w:r>
          </w:p>
        </w:tc>
        <w:tc>
          <w:tcPr>
            <w:tcW w:w="1920" w:type="dxa"/>
          </w:tcPr>
          <w:p w:rsidRPr="00834282" w:rsidR="00C43CF6" w:rsidP="00834282" w:rsidRDefault="004E27CA" w14:paraId="71E85B39" w14:textId="01EF15D2">
            <w:pPr>
              <w:pStyle w:val="AMIABodyText"/>
              <w:jc w:val="left"/>
            </w:pPr>
            <w:r w:rsidRPr="00834282">
              <w:t>Deliverables</w:t>
            </w:r>
          </w:p>
        </w:tc>
      </w:tr>
      <w:tr w:rsidR="00C43CF6" w:rsidTr="4A269B21" w14:paraId="16B4C3D1" w14:textId="77777777">
        <w:tc>
          <w:tcPr>
            <w:tcW w:w="2280" w:type="dxa"/>
          </w:tcPr>
          <w:p w:rsidR="00C43CF6" w:rsidP="00834282" w:rsidRDefault="00FA1D09" w14:paraId="58EFFD83" w14:textId="21B33B82">
            <w:pPr>
              <w:pStyle w:val="AMIABodyText"/>
              <w:jc w:val="left"/>
            </w:pPr>
            <w:r>
              <w:t>0</w:t>
            </w:r>
            <w:r w:rsidRPr="003B27BF" w:rsidR="00C43CF6">
              <w:t xml:space="preserve">3/15/2021 - </w:t>
            </w:r>
            <w:r>
              <w:t>0</w:t>
            </w:r>
            <w:r w:rsidRPr="003B27BF" w:rsidR="00C43CF6">
              <w:t>3/21/2021</w:t>
            </w:r>
          </w:p>
        </w:tc>
        <w:tc>
          <w:tcPr>
            <w:tcW w:w="3045" w:type="dxa"/>
          </w:tcPr>
          <w:p w:rsidR="00C43CF6" w:rsidP="00834282" w:rsidRDefault="00C43CF6" w14:paraId="09DD7105" w14:textId="18B995F0">
            <w:pPr>
              <w:pStyle w:val="AMIABodyText"/>
              <w:jc w:val="left"/>
            </w:pPr>
            <w:r>
              <w:t xml:space="preserve">Define cohort, target, </w:t>
            </w:r>
            <w:r w:rsidR="2997ED33">
              <w:t>features +</w:t>
            </w:r>
            <w:r>
              <w:t xml:space="preserve"> Split data into training, validation</w:t>
            </w:r>
          </w:p>
        </w:tc>
        <w:tc>
          <w:tcPr>
            <w:tcW w:w="2145" w:type="dxa"/>
          </w:tcPr>
          <w:p w:rsidR="00C43CF6" w:rsidP="00834282" w:rsidRDefault="00C43CF6" w14:paraId="0F458BE9" w14:textId="7C9FEBD0">
            <w:pPr>
              <w:pStyle w:val="AMIABodyText"/>
              <w:jc w:val="left"/>
            </w:pPr>
          </w:p>
        </w:tc>
        <w:tc>
          <w:tcPr>
            <w:tcW w:w="1920" w:type="dxa"/>
          </w:tcPr>
          <w:p w:rsidR="00C43CF6" w:rsidP="00834282" w:rsidRDefault="00C43CF6" w14:paraId="7A151ADF" w14:textId="6DEEC8F2">
            <w:pPr>
              <w:pStyle w:val="AMIABodyText"/>
              <w:jc w:val="left"/>
            </w:pPr>
          </w:p>
        </w:tc>
      </w:tr>
      <w:tr w:rsidR="00C43CF6" w:rsidTr="4A269B21" w14:paraId="28388BA4" w14:textId="77777777">
        <w:tc>
          <w:tcPr>
            <w:tcW w:w="2280" w:type="dxa"/>
          </w:tcPr>
          <w:p w:rsidR="00C43CF6" w:rsidP="00834282" w:rsidRDefault="00FA1D09" w14:paraId="2FC8E47F" w14:textId="73FEC0C4">
            <w:pPr>
              <w:pStyle w:val="AMIABodyText"/>
              <w:jc w:val="left"/>
            </w:pPr>
            <w:r>
              <w:t>0</w:t>
            </w:r>
            <w:r w:rsidRPr="003B27BF" w:rsidR="00C43CF6">
              <w:t xml:space="preserve">3/22/2021 - </w:t>
            </w:r>
            <w:r>
              <w:t>0</w:t>
            </w:r>
            <w:r w:rsidRPr="003B27BF" w:rsidR="00C43CF6">
              <w:t>3/28/2021</w:t>
            </w:r>
          </w:p>
        </w:tc>
        <w:tc>
          <w:tcPr>
            <w:tcW w:w="3045" w:type="dxa"/>
          </w:tcPr>
          <w:p w:rsidR="00C43CF6" w:rsidP="00834282" w:rsidRDefault="00C43CF6" w14:paraId="48F29F1F" w14:textId="0AF7664E">
            <w:pPr>
              <w:pStyle w:val="AMIABodyText"/>
              <w:jc w:val="left"/>
            </w:pPr>
            <w:r w:rsidRPr="003B27BF">
              <w:t>Clean and process data</w:t>
            </w:r>
          </w:p>
        </w:tc>
        <w:tc>
          <w:tcPr>
            <w:tcW w:w="2145" w:type="dxa"/>
          </w:tcPr>
          <w:p w:rsidR="00C43CF6" w:rsidP="00834282" w:rsidRDefault="00C43CF6" w14:paraId="1ECF50F0" w14:textId="48024ED0">
            <w:pPr>
              <w:pStyle w:val="AMIABodyText"/>
              <w:jc w:val="left"/>
            </w:pPr>
          </w:p>
        </w:tc>
        <w:tc>
          <w:tcPr>
            <w:tcW w:w="1920" w:type="dxa"/>
          </w:tcPr>
          <w:p w:rsidR="00C43CF6" w:rsidP="00834282" w:rsidRDefault="00C43CF6" w14:paraId="1260D784" w14:textId="1E268D2A">
            <w:pPr>
              <w:pStyle w:val="AMIABodyText"/>
              <w:jc w:val="left"/>
            </w:pPr>
          </w:p>
        </w:tc>
      </w:tr>
      <w:tr w:rsidR="00C43CF6" w:rsidTr="4A269B21" w14:paraId="589F2D4C" w14:textId="77777777">
        <w:tc>
          <w:tcPr>
            <w:tcW w:w="2280" w:type="dxa"/>
          </w:tcPr>
          <w:p w:rsidR="00C43CF6" w:rsidP="00834282" w:rsidRDefault="00FA1D09" w14:paraId="42494657" w14:textId="0F36178B">
            <w:pPr>
              <w:pStyle w:val="AMIABodyText"/>
              <w:jc w:val="left"/>
            </w:pPr>
            <w:r>
              <w:t>0</w:t>
            </w:r>
            <w:r w:rsidRPr="003B27BF" w:rsidR="00C43CF6">
              <w:t xml:space="preserve">3/29/2021 - </w:t>
            </w:r>
            <w:r>
              <w:t>0</w:t>
            </w:r>
            <w:r w:rsidRPr="003B27BF" w:rsidR="00C43CF6">
              <w:t>4/</w:t>
            </w:r>
            <w:r>
              <w:t>0</w:t>
            </w:r>
            <w:r w:rsidRPr="003B27BF" w:rsidR="00C43CF6">
              <w:t>4/2021</w:t>
            </w:r>
          </w:p>
        </w:tc>
        <w:tc>
          <w:tcPr>
            <w:tcW w:w="3045" w:type="dxa"/>
          </w:tcPr>
          <w:p w:rsidR="00C43CF6" w:rsidP="00834282" w:rsidRDefault="00C43CF6" w14:paraId="101C3DAB" w14:textId="6DBFF04F">
            <w:pPr>
              <w:pStyle w:val="AMIABodyText"/>
              <w:jc w:val="left"/>
            </w:pPr>
            <w:r w:rsidRPr="003B27BF">
              <w:t>Develop and implement the modeling pipeline</w:t>
            </w:r>
          </w:p>
        </w:tc>
        <w:tc>
          <w:tcPr>
            <w:tcW w:w="2145" w:type="dxa"/>
          </w:tcPr>
          <w:p w:rsidR="00C43CF6" w:rsidP="00834282" w:rsidRDefault="00C43CF6" w14:paraId="2676763B" w14:textId="70B381CE">
            <w:pPr>
              <w:pStyle w:val="AMIABodyText"/>
              <w:jc w:val="left"/>
            </w:pPr>
          </w:p>
        </w:tc>
        <w:tc>
          <w:tcPr>
            <w:tcW w:w="1920" w:type="dxa"/>
          </w:tcPr>
          <w:p w:rsidR="00C43CF6" w:rsidP="00834282" w:rsidRDefault="00C43CF6" w14:paraId="29A27640" w14:textId="1B965124">
            <w:pPr>
              <w:pStyle w:val="AMIABodyText"/>
              <w:jc w:val="left"/>
            </w:pPr>
          </w:p>
        </w:tc>
      </w:tr>
      <w:tr w:rsidR="00C43CF6" w:rsidTr="4A269B21" w14:paraId="30A0524E" w14:textId="77777777">
        <w:tc>
          <w:tcPr>
            <w:tcW w:w="2280" w:type="dxa"/>
          </w:tcPr>
          <w:p w:rsidR="00C43CF6" w:rsidP="00834282" w:rsidRDefault="00FA1D09" w14:paraId="4088D2E3" w14:textId="6C7133D4">
            <w:pPr>
              <w:pStyle w:val="AMIABodyText"/>
              <w:jc w:val="left"/>
            </w:pPr>
            <w:r>
              <w:t>0</w:t>
            </w:r>
            <w:r w:rsidRPr="003B27BF" w:rsidR="00C43CF6">
              <w:t>4/</w:t>
            </w:r>
            <w:r w:rsidR="00560E36">
              <w:t>0</w:t>
            </w:r>
            <w:r w:rsidRPr="003B27BF" w:rsidR="00C43CF6">
              <w:t xml:space="preserve">5/2021 - </w:t>
            </w:r>
            <w:r w:rsidR="00093886">
              <w:t>0</w:t>
            </w:r>
            <w:r w:rsidRPr="003B27BF" w:rsidR="00C43CF6">
              <w:t>4/11/2021</w:t>
            </w:r>
          </w:p>
        </w:tc>
        <w:tc>
          <w:tcPr>
            <w:tcW w:w="3045" w:type="dxa"/>
          </w:tcPr>
          <w:p w:rsidR="00C43CF6" w:rsidP="00834282" w:rsidRDefault="00C43CF6" w14:paraId="5C0F2D2C" w14:textId="1EB07A39">
            <w:pPr>
              <w:pStyle w:val="AMIABodyText"/>
              <w:jc w:val="left"/>
            </w:pPr>
            <w:r w:rsidRPr="003B27BF">
              <w:t>Evaluate the model candidates on the performance metrics</w:t>
            </w:r>
            <w:r w:rsidR="0023453D">
              <w:t xml:space="preserve"> + </w:t>
            </w:r>
            <w:r w:rsidR="00F3092D">
              <w:t xml:space="preserve">Start </w:t>
            </w:r>
            <w:r w:rsidR="004E4CA4">
              <w:t>Project Draft</w:t>
            </w:r>
          </w:p>
        </w:tc>
        <w:tc>
          <w:tcPr>
            <w:tcW w:w="2145" w:type="dxa"/>
          </w:tcPr>
          <w:p w:rsidR="00C43CF6" w:rsidP="00834282" w:rsidRDefault="00C43CF6" w14:paraId="4D44E19A" w14:textId="3D9390D5">
            <w:pPr>
              <w:pStyle w:val="AMIABodyText"/>
              <w:jc w:val="left"/>
            </w:pPr>
          </w:p>
        </w:tc>
        <w:tc>
          <w:tcPr>
            <w:tcW w:w="1920" w:type="dxa"/>
          </w:tcPr>
          <w:p w:rsidR="00C43CF6" w:rsidP="00834282" w:rsidRDefault="00C43CF6" w14:paraId="668FAB02" w14:textId="3187B0BA">
            <w:pPr>
              <w:pStyle w:val="AMIABodyText"/>
              <w:jc w:val="left"/>
            </w:pPr>
          </w:p>
        </w:tc>
      </w:tr>
      <w:tr w:rsidR="00C43CF6" w:rsidTr="4A269B21" w14:paraId="4385AA9D" w14:textId="77777777">
        <w:tc>
          <w:tcPr>
            <w:tcW w:w="2280" w:type="dxa"/>
          </w:tcPr>
          <w:p w:rsidR="00C43CF6" w:rsidP="00834282" w:rsidRDefault="00FA1D09" w14:paraId="392C9DCC" w14:textId="492391DF">
            <w:pPr>
              <w:pStyle w:val="AMIABodyText"/>
              <w:jc w:val="left"/>
            </w:pPr>
            <w:r>
              <w:t>0</w:t>
            </w:r>
            <w:r w:rsidRPr="003B27BF" w:rsidR="00C43CF6">
              <w:t xml:space="preserve">4/12/2021 - </w:t>
            </w:r>
            <w:r w:rsidR="00093886">
              <w:t>0</w:t>
            </w:r>
            <w:r w:rsidRPr="003B27BF" w:rsidR="00C43CF6">
              <w:t>4/18/2021</w:t>
            </w:r>
          </w:p>
        </w:tc>
        <w:tc>
          <w:tcPr>
            <w:tcW w:w="3045" w:type="dxa"/>
          </w:tcPr>
          <w:p w:rsidR="00C43CF6" w:rsidP="00834282" w:rsidRDefault="00C43CF6" w14:paraId="7FAE62AA" w14:textId="7BA52940">
            <w:pPr>
              <w:pStyle w:val="AMIABodyText"/>
              <w:jc w:val="left"/>
            </w:pPr>
            <w:r w:rsidRPr="003B27BF">
              <w:t xml:space="preserve">Interpret the results from the models + </w:t>
            </w:r>
            <w:r w:rsidR="00C3721C">
              <w:t>Compose</w:t>
            </w:r>
            <w:r w:rsidR="00F1536B">
              <w:t xml:space="preserve"> </w:t>
            </w:r>
            <w:r w:rsidRPr="003B27BF">
              <w:t>Project Draft</w:t>
            </w:r>
          </w:p>
        </w:tc>
        <w:tc>
          <w:tcPr>
            <w:tcW w:w="2145" w:type="dxa"/>
          </w:tcPr>
          <w:p w:rsidR="00C43CF6" w:rsidP="00834282" w:rsidRDefault="00DC255E" w14:paraId="600BFF81" w14:textId="5266AD50">
            <w:pPr>
              <w:pStyle w:val="AMIABodyText"/>
              <w:jc w:val="left"/>
            </w:pPr>
            <w:r>
              <w:t>0</w:t>
            </w:r>
            <w:r w:rsidRPr="00C3721C" w:rsidR="00C3721C">
              <w:t>4/19/2021 8</w:t>
            </w:r>
            <w:r w:rsidR="00015D3A">
              <w:t xml:space="preserve"> </w:t>
            </w:r>
            <w:r w:rsidRPr="00C3721C" w:rsidR="00C3721C">
              <w:t>AM EST</w:t>
            </w:r>
          </w:p>
        </w:tc>
        <w:tc>
          <w:tcPr>
            <w:tcW w:w="1920" w:type="dxa"/>
          </w:tcPr>
          <w:p w:rsidR="00C43CF6" w:rsidP="00834282" w:rsidRDefault="00F1536B" w14:paraId="4755D97F" w14:textId="297DB25B">
            <w:pPr>
              <w:pStyle w:val="AMIABodyText"/>
              <w:jc w:val="left"/>
            </w:pPr>
            <w:r>
              <w:t>Project Draft</w:t>
            </w:r>
          </w:p>
        </w:tc>
      </w:tr>
      <w:tr w:rsidR="00C43CF6" w:rsidTr="4A269B21" w14:paraId="7F77EF10" w14:textId="77777777">
        <w:tc>
          <w:tcPr>
            <w:tcW w:w="2280" w:type="dxa"/>
          </w:tcPr>
          <w:p w:rsidR="00C43CF6" w:rsidP="00834282" w:rsidRDefault="00FA1D09" w14:paraId="5CC45D8D" w14:textId="197F7120">
            <w:pPr>
              <w:pStyle w:val="AMIABodyText"/>
              <w:jc w:val="left"/>
            </w:pPr>
            <w:r>
              <w:t>0</w:t>
            </w:r>
            <w:r w:rsidRPr="003B27BF" w:rsidR="00C43CF6">
              <w:t xml:space="preserve">4/19/2021 - </w:t>
            </w:r>
            <w:r w:rsidR="00093886">
              <w:t>0</w:t>
            </w:r>
            <w:r w:rsidRPr="003B27BF" w:rsidR="00C43CF6">
              <w:t>4/25/2021</w:t>
            </w:r>
          </w:p>
        </w:tc>
        <w:tc>
          <w:tcPr>
            <w:tcW w:w="3045" w:type="dxa"/>
          </w:tcPr>
          <w:p w:rsidR="00C43CF6" w:rsidP="00834282" w:rsidRDefault="54116627" w14:paraId="7445E15B" w14:textId="77A75F98">
            <w:pPr>
              <w:pStyle w:val="AMIABodyText"/>
              <w:jc w:val="left"/>
            </w:pPr>
            <w:r>
              <w:t>Clean-up</w:t>
            </w:r>
            <w:r w:rsidR="00C43CF6">
              <w:t xml:space="preserve"> / Wrap up</w:t>
            </w:r>
            <w:r w:rsidR="00BA312C">
              <w:t xml:space="preserve"> the Code</w:t>
            </w:r>
          </w:p>
        </w:tc>
        <w:tc>
          <w:tcPr>
            <w:tcW w:w="2145" w:type="dxa"/>
          </w:tcPr>
          <w:p w:rsidR="00C43CF6" w:rsidP="00834282" w:rsidRDefault="00C43CF6" w14:paraId="37E358EB" w14:textId="0ECB5FC0">
            <w:pPr>
              <w:pStyle w:val="AMIABodyText"/>
              <w:jc w:val="left"/>
            </w:pPr>
          </w:p>
        </w:tc>
        <w:tc>
          <w:tcPr>
            <w:tcW w:w="1920" w:type="dxa"/>
          </w:tcPr>
          <w:p w:rsidR="00C43CF6" w:rsidP="00834282" w:rsidRDefault="00C43CF6" w14:paraId="27D708C3" w14:textId="764D4E8D">
            <w:pPr>
              <w:pStyle w:val="AMIABodyText"/>
              <w:jc w:val="left"/>
            </w:pPr>
          </w:p>
        </w:tc>
      </w:tr>
      <w:tr w:rsidR="00C43CF6" w:rsidTr="4A269B21" w14:paraId="1B765E51" w14:textId="77777777">
        <w:tc>
          <w:tcPr>
            <w:tcW w:w="2280" w:type="dxa"/>
          </w:tcPr>
          <w:p w:rsidR="00C43CF6" w:rsidP="00834282" w:rsidRDefault="00FA1D09" w14:paraId="1C51DE42" w14:textId="4B04FD8A">
            <w:pPr>
              <w:pStyle w:val="AMIABodyText"/>
              <w:jc w:val="left"/>
            </w:pPr>
            <w:r>
              <w:t>0</w:t>
            </w:r>
            <w:r w:rsidRPr="003B27BF" w:rsidR="00C43CF6">
              <w:t xml:space="preserve">4/26/2021 - </w:t>
            </w:r>
            <w:r w:rsidR="00093886">
              <w:t>0</w:t>
            </w:r>
            <w:r w:rsidRPr="003B27BF" w:rsidR="00C43CF6">
              <w:t>5/</w:t>
            </w:r>
            <w:r w:rsidR="00093886">
              <w:t>0</w:t>
            </w:r>
            <w:r w:rsidRPr="003B27BF" w:rsidR="00C43CF6">
              <w:t>2/2021</w:t>
            </w:r>
          </w:p>
        </w:tc>
        <w:tc>
          <w:tcPr>
            <w:tcW w:w="3045" w:type="dxa"/>
          </w:tcPr>
          <w:p w:rsidR="00C43CF6" w:rsidP="00834282" w:rsidRDefault="00FA1D09" w14:paraId="0BC84EFD" w14:textId="385BCCF3">
            <w:pPr>
              <w:pStyle w:val="AMIABodyText"/>
              <w:jc w:val="left"/>
            </w:pPr>
            <w:r>
              <w:t xml:space="preserve">Make </w:t>
            </w:r>
            <w:r w:rsidRPr="003B27BF" w:rsidR="00C43CF6">
              <w:t xml:space="preserve">Presentation + </w:t>
            </w:r>
            <w:r w:rsidR="00FA4975">
              <w:t xml:space="preserve">Compose </w:t>
            </w:r>
            <w:r w:rsidRPr="003B27BF" w:rsidR="00C43CF6">
              <w:t>Final Paper</w:t>
            </w:r>
          </w:p>
        </w:tc>
        <w:tc>
          <w:tcPr>
            <w:tcW w:w="2145" w:type="dxa"/>
          </w:tcPr>
          <w:p w:rsidR="00C43CF6" w:rsidP="00834282" w:rsidRDefault="00DC255E" w14:paraId="1E8AFE8D" w14:textId="4813C182">
            <w:pPr>
              <w:pStyle w:val="AMIABodyText"/>
              <w:jc w:val="left"/>
            </w:pPr>
            <w:r>
              <w:t>0</w:t>
            </w:r>
            <w:r w:rsidRPr="00F1536B" w:rsidR="00F1536B">
              <w:t>5/</w:t>
            </w:r>
            <w:r>
              <w:t>0</w:t>
            </w:r>
            <w:r w:rsidRPr="00F1536B" w:rsidR="00F1536B">
              <w:t>3/2021 8</w:t>
            </w:r>
            <w:r w:rsidR="00015D3A">
              <w:t xml:space="preserve"> </w:t>
            </w:r>
            <w:r w:rsidRPr="00F1536B" w:rsidR="00F1536B">
              <w:t>AM EST</w:t>
            </w:r>
          </w:p>
        </w:tc>
        <w:tc>
          <w:tcPr>
            <w:tcW w:w="1920" w:type="dxa"/>
          </w:tcPr>
          <w:p w:rsidR="00C43CF6" w:rsidP="00834282" w:rsidRDefault="21804D9A" w14:paraId="55543B5E" w14:textId="43D7A6F2">
            <w:pPr>
              <w:pStyle w:val="AMIABodyText"/>
              <w:jc w:val="left"/>
            </w:pPr>
            <w:r>
              <w:t>Code + Presentation + Final Paper</w:t>
            </w:r>
          </w:p>
        </w:tc>
      </w:tr>
    </w:tbl>
    <w:p w:rsidR="00781CE1" w:rsidP="00940944" w:rsidRDefault="000876BD" w14:paraId="5E8C7CA6" w14:textId="77777777">
      <w:pPr>
        <w:pStyle w:val="AMIAHeading"/>
      </w:pPr>
      <w:r>
        <w:t>Conclusion</w:t>
      </w:r>
    </w:p>
    <w:p w:rsidR="00781CE1" w:rsidP="00940944" w:rsidRDefault="00616905" w14:paraId="4E96E5D6" w14:textId="601C8136">
      <w:pPr>
        <w:pStyle w:val="AMIABodyText"/>
      </w:pPr>
      <w:r>
        <w:t xml:space="preserve">With </w:t>
      </w:r>
      <w:r w:rsidR="006B014C">
        <w:t>the development of technology</w:t>
      </w:r>
      <w:r w:rsidR="00EA6390">
        <w:t xml:space="preserve"> and </w:t>
      </w:r>
      <w:r w:rsidR="4E18DC55">
        <w:t>big data, various</w:t>
      </w:r>
      <w:r w:rsidR="007465AC">
        <w:t xml:space="preserve"> </w:t>
      </w:r>
      <w:r w:rsidR="00F62EBE">
        <w:t xml:space="preserve">topics in </w:t>
      </w:r>
      <w:r w:rsidR="4E18DC55">
        <w:t xml:space="preserve">health care </w:t>
      </w:r>
      <w:r w:rsidR="00F62EBE">
        <w:t xml:space="preserve">are </w:t>
      </w:r>
      <w:r w:rsidR="004D0702">
        <w:t xml:space="preserve">being </w:t>
      </w:r>
      <w:r w:rsidR="4E18DC55">
        <w:t xml:space="preserve">studied </w:t>
      </w:r>
      <w:r w:rsidR="000F3126">
        <w:t xml:space="preserve">more </w:t>
      </w:r>
      <w:r w:rsidR="003D5FB4">
        <w:t>efficiently.</w:t>
      </w:r>
      <w:r w:rsidR="00880C1C">
        <w:t xml:space="preserve">  Sleep </w:t>
      </w:r>
      <w:r w:rsidR="00131E12">
        <w:t xml:space="preserve">care </w:t>
      </w:r>
      <w:r w:rsidR="00DC0A44">
        <w:t>is an important part of</w:t>
      </w:r>
      <w:r w:rsidR="006A0715">
        <w:t xml:space="preserve"> well-being</w:t>
      </w:r>
      <w:r w:rsidR="21FB3757">
        <w:t>;</w:t>
      </w:r>
      <w:r w:rsidR="002D4525">
        <w:t xml:space="preserve"> </w:t>
      </w:r>
      <w:r w:rsidR="66090364">
        <w:t xml:space="preserve">hence </w:t>
      </w:r>
      <w:r w:rsidR="0840A519">
        <w:t>many</w:t>
      </w:r>
      <w:r w:rsidR="00564A5B">
        <w:t xml:space="preserve"> </w:t>
      </w:r>
      <w:r w:rsidR="00B3604D">
        <w:t xml:space="preserve">new </w:t>
      </w:r>
      <w:r w:rsidR="00BA47DE">
        <w:t>tech</w:t>
      </w:r>
      <w:r w:rsidR="008B0C9F">
        <w:t xml:space="preserve">nical devices </w:t>
      </w:r>
      <w:r w:rsidR="008C53F0">
        <w:t xml:space="preserve">have been </w:t>
      </w:r>
      <w:r w:rsidR="009644CC">
        <w:t xml:space="preserve">developed </w:t>
      </w:r>
      <w:r w:rsidR="711B27FE">
        <w:t xml:space="preserve">to </w:t>
      </w:r>
      <w:r w:rsidR="13657C5B">
        <w:t>track</w:t>
      </w:r>
      <w:r w:rsidR="711B27FE">
        <w:t xml:space="preserve"> sleep as well as well-being activities</w:t>
      </w:r>
      <w:r w:rsidR="00BB6790">
        <w:t xml:space="preserve">.  </w:t>
      </w:r>
      <w:r w:rsidR="00DD559C">
        <w:t>Researching the</w:t>
      </w:r>
      <w:r w:rsidR="0064023D">
        <w:t xml:space="preserve"> data </w:t>
      </w:r>
      <w:r w:rsidR="24448787">
        <w:t>gathered</w:t>
      </w:r>
      <w:r w:rsidR="0064023D">
        <w:t xml:space="preserve"> by these devices</w:t>
      </w:r>
      <w:r w:rsidR="00334E9D">
        <w:t xml:space="preserve"> will contribute</w:t>
      </w:r>
      <w:r w:rsidR="005E3D88">
        <w:t xml:space="preserve"> </w:t>
      </w:r>
      <w:r w:rsidR="00E05F64">
        <w:t>to</w:t>
      </w:r>
      <w:r w:rsidR="002321B4">
        <w:t xml:space="preserve"> </w:t>
      </w:r>
      <w:r w:rsidR="005A6DCD">
        <w:t xml:space="preserve">this </w:t>
      </w:r>
      <w:r w:rsidR="24448787">
        <w:t>trendy</w:t>
      </w:r>
      <w:r w:rsidR="005A6DCD">
        <w:t xml:space="preserve"> </w:t>
      </w:r>
      <w:r w:rsidR="001950C2">
        <w:t xml:space="preserve">way of studying </w:t>
      </w:r>
      <w:r w:rsidR="24448787">
        <w:t>health care.</w:t>
      </w:r>
      <w:r w:rsidR="001950C2">
        <w:t xml:space="preserve">  </w:t>
      </w:r>
      <w:r w:rsidR="00FA365D">
        <w:t xml:space="preserve">We hope this work </w:t>
      </w:r>
      <w:r w:rsidR="006B3F03">
        <w:t xml:space="preserve">can </w:t>
      </w:r>
      <w:r w:rsidR="00AA4274">
        <w:t xml:space="preserve">produce a </w:t>
      </w:r>
      <w:r w:rsidR="009600A6">
        <w:t>well</w:t>
      </w:r>
      <w:r w:rsidR="78C8B0C5">
        <w:t>-</w:t>
      </w:r>
      <w:r w:rsidR="009600A6">
        <w:t>perform</w:t>
      </w:r>
      <w:r w:rsidR="005715CE">
        <w:t>ing classifier</w:t>
      </w:r>
      <w:r w:rsidR="0097360C">
        <w:t xml:space="preserve"> </w:t>
      </w:r>
      <w:r w:rsidR="009809A0">
        <w:t xml:space="preserve">and </w:t>
      </w:r>
      <w:r w:rsidR="78C8B0C5">
        <w:t>obtain</w:t>
      </w:r>
      <w:r w:rsidR="001E2F38">
        <w:t xml:space="preserve"> more</w:t>
      </w:r>
      <w:r w:rsidR="006F586F">
        <w:t xml:space="preserve"> </w:t>
      </w:r>
      <w:r w:rsidR="00D45A30">
        <w:t xml:space="preserve">sleep stages </w:t>
      </w:r>
      <w:r w:rsidR="78C8B0C5">
        <w:t>labeled.</w:t>
      </w:r>
      <w:r w:rsidR="0041441B">
        <w:t xml:space="preserve">  As a result, </w:t>
      </w:r>
      <w:r w:rsidR="002743A2">
        <w:t xml:space="preserve">more detailed and accurate sleep </w:t>
      </w:r>
      <w:r w:rsidR="002A7D4F">
        <w:t xml:space="preserve">information </w:t>
      </w:r>
      <w:r w:rsidR="004B7889">
        <w:t>will be</w:t>
      </w:r>
      <w:r w:rsidR="00D74DB8">
        <w:t xml:space="preserve"> available and help</w:t>
      </w:r>
      <w:r w:rsidR="00BE393C">
        <w:t xml:space="preserve"> </w:t>
      </w:r>
      <w:r w:rsidR="006A5221">
        <w:t xml:space="preserve">in </w:t>
      </w:r>
      <w:r w:rsidR="003E73E6">
        <w:t xml:space="preserve">the work to </w:t>
      </w:r>
      <w:r w:rsidR="00C92CDC">
        <w:t xml:space="preserve">prevent </w:t>
      </w:r>
      <w:r w:rsidR="003E3E5A">
        <w:t xml:space="preserve">and </w:t>
      </w:r>
      <w:r w:rsidR="25DA09E6">
        <w:t>treat</w:t>
      </w:r>
      <w:r w:rsidR="003E3E5A">
        <w:t xml:space="preserve"> </w:t>
      </w:r>
      <w:r w:rsidR="00DD68D7">
        <w:t>sleep disorders.</w:t>
      </w:r>
    </w:p>
    <w:p w:rsidR="00781CE1" w:rsidP="00940944" w:rsidRDefault="000876BD" w14:paraId="0DFC3469" w14:textId="6F0B999D">
      <w:pPr>
        <w:pStyle w:val="AMIAReferenceHeading"/>
      </w:pPr>
      <w:r>
        <w:t>References</w:t>
      </w:r>
    </w:p>
    <w:p w:rsidR="0D530B09" w:rsidP="47EAC128" w:rsidRDefault="0D530B09" w14:paraId="7374BB3A" w14:textId="5B05D0BA">
      <w:pPr>
        <w:pStyle w:val="AMIAReference"/>
      </w:pPr>
      <w:proofErr w:type="spellStart"/>
      <w:r>
        <w:t>Tsinalis</w:t>
      </w:r>
      <w:proofErr w:type="spellEnd"/>
      <w:r>
        <w:t xml:space="preserve"> O, Matthews PM, Guo Y, </w:t>
      </w:r>
      <w:proofErr w:type="spellStart"/>
      <w:r>
        <w:t>Zafeiriou</w:t>
      </w:r>
      <w:proofErr w:type="spellEnd"/>
      <w:r>
        <w:t xml:space="preserve"> S. Automatic sleep stage scoring with single-channel EEG using convolutional neural networks [Internet]. </w:t>
      </w:r>
      <w:proofErr w:type="spellStart"/>
      <w:r>
        <w:t>arXiv</w:t>
      </w:r>
      <w:proofErr w:type="spellEnd"/>
      <w:r>
        <w:t xml:space="preserve"> [stat.ML]. 2016. Available from: http://arxiv.org/abs/1610.01683</w:t>
      </w:r>
    </w:p>
    <w:p w:rsidR="4416DD37" w:rsidP="55AEC0A9" w:rsidRDefault="4416DD37" w14:paraId="2DA6382A" w14:textId="1A8D3E22">
      <w:pPr>
        <w:pStyle w:val="AMIAReference"/>
      </w:pPr>
      <w:r>
        <w:t xml:space="preserve">Wulff K, </w:t>
      </w:r>
      <w:proofErr w:type="spellStart"/>
      <w:r>
        <w:t>Gatti</w:t>
      </w:r>
      <w:proofErr w:type="spellEnd"/>
      <w:r>
        <w:t xml:space="preserve"> S, </w:t>
      </w:r>
      <w:proofErr w:type="spellStart"/>
      <w:r>
        <w:t>Wettstein</w:t>
      </w:r>
      <w:proofErr w:type="spellEnd"/>
      <w:r>
        <w:t xml:space="preserve"> JG, Foster RG. Sleep and circadian rhythm disruption in psychiatric and neurodegenerative disease. Nat Rev </w:t>
      </w:r>
      <w:proofErr w:type="spellStart"/>
      <w:r>
        <w:t>Neurosci</w:t>
      </w:r>
      <w:proofErr w:type="spellEnd"/>
      <w:r>
        <w:t>. 2010;11(8):589–99.</w:t>
      </w:r>
    </w:p>
    <w:p w:rsidR="361E3942" w:rsidP="361E3942" w:rsidRDefault="29668525" w14:paraId="0697030C" w14:textId="42602244">
      <w:pPr>
        <w:pStyle w:val="AMIAReference"/>
      </w:pPr>
      <w:r>
        <w:t>Samuel N, So E, Djuric U, Diamandis P. Consumer-grade electroencephalography devices as potential tools for early detection of brain tumors. BMC Med. 2021;19(1):16.</w:t>
      </w:r>
    </w:p>
    <w:p w:rsidR="7C41F88F" w:rsidP="7C41F88F" w:rsidRDefault="29668525" w14:paraId="20A2DFDD" w14:textId="0AC86A00">
      <w:pPr>
        <w:pStyle w:val="AMIAReference"/>
      </w:pPr>
      <w:proofErr w:type="spellStart"/>
      <w:r>
        <w:t>Walch</w:t>
      </w:r>
      <w:proofErr w:type="spellEnd"/>
      <w:r>
        <w:t xml:space="preserve"> O, Huang Y, Forger D, Goldstein C. Sleep stage prediction with raw acceleration and photoplethysmography heart rate data derived from a consumer wearable device. Sleep [Internet]. 2019;42(12). Available from: http://dx.doi.org/10.1093/sleep/zsz180</w:t>
      </w:r>
    </w:p>
    <w:p w:rsidR="2A747F79" w:rsidP="47EAC128" w:rsidRDefault="2A747F79" w14:paraId="3A295370" w14:textId="01145F93">
      <w:pPr>
        <w:pStyle w:val="AMIAReference"/>
      </w:pPr>
      <w:r>
        <w:t xml:space="preserve">Zhao M, Yue S, </w:t>
      </w:r>
      <w:proofErr w:type="spellStart"/>
      <w:r>
        <w:t>Katabi</w:t>
      </w:r>
      <w:proofErr w:type="spellEnd"/>
      <w:r>
        <w:t xml:space="preserve"> D, </w:t>
      </w:r>
      <w:proofErr w:type="spellStart"/>
      <w:r>
        <w:t>Jaakkola</w:t>
      </w:r>
      <w:proofErr w:type="spellEnd"/>
      <w:r>
        <w:t xml:space="preserve"> TS, Bianchi MT. Learning sleep stages from radio signals: A conditional adversarial architecture. In 2017. p. 4100–</w:t>
      </w:r>
      <w:proofErr w:type="gramStart"/>
      <w:r>
        <w:t>4109,.</w:t>
      </w:r>
      <w:proofErr w:type="gramEnd"/>
      <w:r>
        <w:t xml:space="preserve">  </w:t>
      </w:r>
    </w:p>
    <w:p w:rsidR="024FC4C7" w:rsidP="53FBC124" w:rsidRDefault="024FC4C7" w14:paraId="44044FD5" w14:textId="632AB310">
      <w:pPr>
        <w:pStyle w:val="AMIAReference"/>
      </w:pPr>
      <w:proofErr w:type="spellStart"/>
      <w:r>
        <w:t>Lindert</w:t>
      </w:r>
      <w:proofErr w:type="spellEnd"/>
      <w:r>
        <w:t xml:space="preserve"> BH, </w:t>
      </w:r>
      <w:proofErr w:type="spellStart"/>
      <w:r>
        <w:t>Ej</w:t>
      </w:r>
      <w:proofErr w:type="spellEnd"/>
      <w:r>
        <w:t xml:space="preserve"> VS. Sleep estimates using microelectromechanical systems (MEMS. Sleep. 2013;2013;36(5):781-789:5665 2648.</w:t>
      </w:r>
    </w:p>
    <w:p w:rsidR="188FC6D9" w:rsidP="00B05AD6" w:rsidRDefault="188FC6D9" w14:paraId="338686A1" w14:textId="3F4E9ABB">
      <w:pPr>
        <w:pStyle w:val="AMIAReference"/>
      </w:pPr>
      <w:r w:rsidRPr="00B05AD6">
        <w:t xml:space="preserve">Biswal S, Kulas J, Sun H, </w:t>
      </w:r>
      <w:proofErr w:type="spellStart"/>
      <w:r w:rsidRPr="00B05AD6">
        <w:t>Goparaju</w:t>
      </w:r>
      <w:proofErr w:type="spellEnd"/>
      <w:r w:rsidRPr="00B05AD6">
        <w:t xml:space="preserve"> B, Westover MB, Bianchi MT, et al. SLEEPNET: Automated sleep staging system via deep learning [Internet]. </w:t>
      </w:r>
      <w:proofErr w:type="spellStart"/>
      <w:r w:rsidRPr="00B05AD6">
        <w:t>arXiv</w:t>
      </w:r>
      <w:proofErr w:type="spellEnd"/>
      <w:r w:rsidRPr="00B05AD6">
        <w:t xml:space="preserve"> [</w:t>
      </w:r>
      <w:proofErr w:type="spellStart"/>
      <w:proofErr w:type="gramStart"/>
      <w:r w:rsidRPr="00B05AD6">
        <w:t>cs.LG</w:t>
      </w:r>
      <w:proofErr w:type="spellEnd"/>
      <w:proofErr w:type="gramEnd"/>
      <w:r w:rsidRPr="00B05AD6">
        <w:t xml:space="preserve">]. 2017. </w:t>
      </w:r>
      <w:r w:rsidRPr="5C3D51A8">
        <w:t>Available from: http://arxiv.org/abs/1707.08262</w:t>
      </w:r>
    </w:p>
    <w:p w:rsidR="0E57AF35" w:rsidP="00B05AD6" w:rsidRDefault="0E57AF35" w14:paraId="399B526C" w14:textId="0E0CE85E">
      <w:pPr>
        <w:pStyle w:val="AMIAReference"/>
      </w:pPr>
      <w:r w:rsidRPr="00B05AD6">
        <w:t xml:space="preserve">Hassan AR, Subasi A. A decision support system for automated identification of sleep stages from single-channel EEG signals. </w:t>
      </w:r>
      <w:proofErr w:type="spellStart"/>
      <w:r w:rsidRPr="00B05AD6">
        <w:t>Knowl</w:t>
      </w:r>
      <w:proofErr w:type="spellEnd"/>
      <w:r w:rsidRPr="00B05AD6">
        <w:t xml:space="preserve"> Based Syst. </w:t>
      </w:r>
      <w:proofErr w:type="gramStart"/>
      <w:r w:rsidRPr="00B05AD6">
        <w:t>2017;128:115</w:t>
      </w:r>
      <w:proofErr w:type="gramEnd"/>
      <w:r w:rsidRPr="00B05AD6">
        <w:t>–24.</w:t>
      </w:r>
    </w:p>
    <w:p w:rsidR="000876BD" w:rsidP="3357CC20" w:rsidRDefault="3D4EFDED" w14:paraId="260CF332" w14:textId="5BFB7DBE">
      <w:pPr>
        <w:pStyle w:val="AMIAReference"/>
        <w:sectPr w:rsidR="000876BD" w:rsidSect="001A47CF">
          <w:type w:val="continuous"/>
          <w:pgSz w:w="12240" w:h="15840" w:orient="portrait" w:code="1"/>
          <w:pgMar w:top="1440" w:right="1440" w:bottom="1440" w:left="1440" w:header="720" w:footer="720" w:gutter="0"/>
          <w:cols w:space="720"/>
        </w:sectPr>
      </w:pPr>
      <w:r>
        <w:t xml:space="preserve">Goldberger A, Amaral L, Glass L, </w:t>
      </w:r>
      <w:proofErr w:type="spellStart"/>
      <w:r>
        <w:t>Hausdorff</w:t>
      </w:r>
      <w:proofErr w:type="spellEnd"/>
      <w:r>
        <w:t xml:space="preserve"> J, Ivanov PC, Mark R, </w:t>
      </w:r>
      <w:proofErr w:type="spellStart"/>
      <w:r>
        <w:t>Mietus</w:t>
      </w:r>
      <w:proofErr w:type="spellEnd"/>
      <w:r>
        <w:t xml:space="preserve"> JE, Moody GB, Peng CK, Stanley HE. </w:t>
      </w:r>
      <w:proofErr w:type="spellStart"/>
      <w:r>
        <w:t>PhysioBank</w:t>
      </w:r>
      <w:proofErr w:type="spellEnd"/>
      <w:r>
        <w:t xml:space="preserve">, </w:t>
      </w:r>
      <w:proofErr w:type="spellStart"/>
      <w:r>
        <w:t>PhysioToolkit</w:t>
      </w:r>
      <w:proofErr w:type="spellEnd"/>
      <w:r>
        <w:t xml:space="preserve">, and </w:t>
      </w:r>
      <w:proofErr w:type="spellStart"/>
      <w:r>
        <w:t>PhysioNet</w:t>
      </w:r>
      <w:proofErr w:type="spellEnd"/>
      <w:r>
        <w:t>: Components of a new research resource for complex physiologic signals. Circulation [Online]. 101 (23), pp. e215–e220.</w:t>
      </w:r>
    </w:p>
    <w:p w:rsidR="000876BD" w:rsidP="00857029" w:rsidRDefault="000876BD" w14:paraId="59DA93EA" w14:textId="77777777">
      <w:pPr>
        <w:jc w:val="both"/>
      </w:pPr>
    </w:p>
    <w:sectPr w:rsidR="000876BD" w:rsidSect="0069458E">
      <w:type w:val="continuous"/>
      <w:pgSz w:w="12240" w:h="15840" w:orient="portrait" w:code="1"/>
      <w:pgMar w:top="1440" w:right="1440" w:bottom="1440" w:left="1440" w:header="720" w:footer="720" w:gutter="0"/>
      <w:cols w:space="720"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04228" w:rsidRDefault="00B04228" w14:paraId="065624C6" w14:textId="77777777">
      <w:r>
        <w:separator/>
      </w:r>
    </w:p>
  </w:endnote>
  <w:endnote w:type="continuationSeparator" w:id="0">
    <w:p w:rsidR="00B04228" w:rsidRDefault="00B04228" w14:paraId="2FD74537" w14:textId="77777777">
      <w:r>
        <w:continuationSeparator/>
      </w:r>
    </w:p>
  </w:endnote>
  <w:endnote w:type="continuationNotice" w:id="1">
    <w:p w:rsidR="00B04228" w:rsidRDefault="00B04228" w14:paraId="0B9A98F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76BD" w:rsidRDefault="00880AE8" w14:paraId="3ED13895" w14:textId="77777777">
    <w:pPr>
      <w:pStyle w:val="Footer"/>
      <w:framePr w:wrap="around" w:hAnchor="margin" w:vAnchor="text" w:xAlign="right" w:y="1"/>
      <w:rPr>
        <w:rStyle w:val="PageNumber"/>
      </w:rPr>
    </w:pPr>
    <w:r>
      <w:rPr>
        <w:rStyle w:val="PageNumber"/>
      </w:rPr>
      <w:fldChar w:fldCharType="begin"/>
    </w:r>
    <w:r w:rsidR="000876BD">
      <w:rPr>
        <w:rStyle w:val="PageNumber"/>
      </w:rPr>
      <w:instrText xml:space="preserve">PAGE  </w:instrText>
    </w:r>
    <w:r>
      <w:rPr>
        <w:rStyle w:val="PageNumber"/>
      </w:rPr>
      <w:fldChar w:fldCharType="separate"/>
    </w:r>
    <w:r w:rsidR="000876BD">
      <w:rPr>
        <w:rStyle w:val="PageNumber"/>
        <w:noProof/>
      </w:rPr>
      <w:t>1</w:t>
    </w:r>
    <w:r>
      <w:rPr>
        <w:rStyle w:val="PageNumber"/>
      </w:rPr>
      <w:fldChar w:fldCharType="end"/>
    </w:r>
  </w:p>
  <w:p w:rsidR="000876BD" w:rsidRDefault="000876BD" w14:paraId="7B74721C"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76BD" w:rsidRDefault="000876BD" w14:paraId="705E37A4" w14:textId="77777777">
    <w:pPr>
      <w:pStyle w:val="Footer"/>
      <w:framePr w:wrap="around" w:hAnchor="margin" w:vAnchor="text" w:xAlign="right" w:y="1"/>
      <w:rPr>
        <w:rStyle w:val="PageNumber"/>
      </w:rPr>
    </w:pPr>
  </w:p>
  <w:p w:rsidR="000876BD" w:rsidRDefault="000876BD" w14:paraId="69897394"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04228" w:rsidRDefault="00B04228" w14:paraId="11C1562C" w14:textId="77777777">
      <w:r>
        <w:separator/>
      </w:r>
    </w:p>
  </w:footnote>
  <w:footnote w:type="continuationSeparator" w:id="0">
    <w:p w:rsidR="00B04228" w:rsidRDefault="00B04228" w14:paraId="26CF370E" w14:textId="77777777">
      <w:r>
        <w:continuationSeparator/>
      </w:r>
    </w:p>
  </w:footnote>
  <w:footnote w:type="continuationNotice" w:id="1">
    <w:p w:rsidR="00B04228" w:rsidRDefault="00B04228" w14:paraId="2498319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408207"/>
      <w:docPartObj>
        <w:docPartGallery w:val="Page Numbers (Top of Page)"/>
        <w:docPartUnique/>
      </w:docPartObj>
    </w:sdtPr>
    <w:sdtEndPr>
      <w:rPr>
        <w:noProof/>
      </w:rPr>
    </w:sdtEndPr>
    <w:sdtContent>
      <w:p w:rsidR="00BA13E3" w:rsidRDefault="00BA13E3" w14:paraId="1DC20734" w14:textId="537DD8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36683" w:rsidP="00336683" w:rsidRDefault="00336683" w14:paraId="001663C3" w14:textId="2DA6BE7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5F"/>
    <w:multiLevelType w:val="hybridMultilevel"/>
    <w:tmpl w:val="FFFFFFFF"/>
    <w:lvl w:ilvl="0" w:tplc="54329AB8">
      <w:start w:val="1"/>
      <w:numFmt w:val="decimal"/>
      <w:lvlText w:val="%1."/>
      <w:lvlJc w:val="left"/>
      <w:pPr>
        <w:ind w:left="720" w:hanging="360"/>
      </w:pPr>
    </w:lvl>
    <w:lvl w:ilvl="1" w:tplc="10CE2822">
      <w:start w:val="1"/>
      <w:numFmt w:val="lowerLetter"/>
      <w:lvlText w:val="%2."/>
      <w:lvlJc w:val="left"/>
      <w:pPr>
        <w:ind w:left="1440" w:hanging="360"/>
      </w:pPr>
    </w:lvl>
    <w:lvl w:ilvl="2" w:tplc="FAEA831E">
      <w:start w:val="1"/>
      <w:numFmt w:val="lowerRoman"/>
      <w:lvlText w:val="%3."/>
      <w:lvlJc w:val="right"/>
      <w:pPr>
        <w:ind w:left="2160" w:hanging="180"/>
      </w:pPr>
    </w:lvl>
    <w:lvl w:ilvl="3" w:tplc="9952858C">
      <w:start w:val="1"/>
      <w:numFmt w:val="decimal"/>
      <w:lvlText w:val="%4."/>
      <w:lvlJc w:val="left"/>
      <w:pPr>
        <w:ind w:left="2880" w:hanging="360"/>
      </w:pPr>
    </w:lvl>
    <w:lvl w:ilvl="4" w:tplc="ED94ED34">
      <w:start w:val="1"/>
      <w:numFmt w:val="lowerLetter"/>
      <w:lvlText w:val="%5."/>
      <w:lvlJc w:val="left"/>
      <w:pPr>
        <w:ind w:left="3600" w:hanging="360"/>
      </w:pPr>
    </w:lvl>
    <w:lvl w:ilvl="5" w:tplc="A042A400">
      <w:start w:val="1"/>
      <w:numFmt w:val="lowerRoman"/>
      <w:lvlText w:val="%6."/>
      <w:lvlJc w:val="right"/>
      <w:pPr>
        <w:ind w:left="4320" w:hanging="180"/>
      </w:pPr>
    </w:lvl>
    <w:lvl w:ilvl="6" w:tplc="2BE68F44">
      <w:start w:val="1"/>
      <w:numFmt w:val="decimal"/>
      <w:lvlText w:val="%7."/>
      <w:lvlJc w:val="left"/>
      <w:pPr>
        <w:ind w:left="5040" w:hanging="360"/>
      </w:pPr>
    </w:lvl>
    <w:lvl w:ilvl="7" w:tplc="B82A9EB6">
      <w:start w:val="1"/>
      <w:numFmt w:val="lowerLetter"/>
      <w:lvlText w:val="%8."/>
      <w:lvlJc w:val="left"/>
      <w:pPr>
        <w:ind w:left="5760" w:hanging="360"/>
      </w:pPr>
    </w:lvl>
    <w:lvl w:ilvl="8" w:tplc="4A4477BC">
      <w:start w:val="1"/>
      <w:numFmt w:val="lowerRoman"/>
      <w:lvlText w:val="%9."/>
      <w:lvlJc w:val="right"/>
      <w:pPr>
        <w:ind w:left="6480" w:hanging="180"/>
      </w:pPr>
    </w:lvl>
  </w:abstractNum>
  <w:abstractNum w:abstractNumId="1"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2" w15:restartNumberingAfterBreak="0">
    <w:nsid w:val="07F5638D"/>
    <w:multiLevelType w:val="hybridMultilevel"/>
    <w:tmpl w:val="FFFFFFFF"/>
    <w:lvl w:ilvl="0" w:tplc="A3440A7C">
      <w:start w:val="1"/>
      <w:numFmt w:val="decimal"/>
      <w:lvlText w:val="%1."/>
      <w:lvlJc w:val="left"/>
      <w:pPr>
        <w:ind w:left="720" w:hanging="360"/>
      </w:pPr>
    </w:lvl>
    <w:lvl w:ilvl="1" w:tplc="AEEC1B56">
      <w:start w:val="1"/>
      <w:numFmt w:val="lowerLetter"/>
      <w:lvlText w:val="%2."/>
      <w:lvlJc w:val="left"/>
      <w:pPr>
        <w:ind w:left="1440" w:hanging="360"/>
      </w:pPr>
    </w:lvl>
    <w:lvl w:ilvl="2" w:tplc="0EB20594">
      <w:start w:val="1"/>
      <w:numFmt w:val="lowerRoman"/>
      <w:lvlText w:val="%3."/>
      <w:lvlJc w:val="right"/>
      <w:pPr>
        <w:ind w:left="2160" w:hanging="180"/>
      </w:pPr>
    </w:lvl>
    <w:lvl w:ilvl="3" w:tplc="37D4290C">
      <w:start w:val="1"/>
      <w:numFmt w:val="decimal"/>
      <w:lvlText w:val="%4."/>
      <w:lvlJc w:val="left"/>
      <w:pPr>
        <w:ind w:left="2880" w:hanging="360"/>
      </w:pPr>
    </w:lvl>
    <w:lvl w:ilvl="4" w:tplc="1C64717E">
      <w:start w:val="1"/>
      <w:numFmt w:val="lowerLetter"/>
      <w:lvlText w:val="%5."/>
      <w:lvlJc w:val="left"/>
      <w:pPr>
        <w:ind w:left="3600" w:hanging="360"/>
      </w:pPr>
    </w:lvl>
    <w:lvl w:ilvl="5" w:tplc="89CE3CCE">
      <w:start w:val="1"/>
      <w:numFmt w:val="lowerRoman"/>
      <w:lvlText w:val="%6."/>
      <w:lvlJc w:val="right"/>
      <w:pPr>
        <w:ind w:left="4320" w:hanging="180"/>
      </w:pPr>
    </w:lvl>
    <w:lvl w:ilvl="6" w:tplc="1AE08368">
      <w:start w:val="1"/>
      <w:numFmt w:val="decimal"/>
      <w:lvlText w:val="%7."/>
      <w:lvlJc w:val="left"/>
      <w:pPr>
        <w:ind w:left="5040" w:hanging="360"/>
      </w:pPr>
    </w:lvl>
    <w:lvl w:ilvl="7" w:tplc="C05AD5DE">
      <w:start w:val="1"/>
      <w:numFmt w:val="lowerLetter"/>
      <w:lvlText w:val="%8."/>
      <w:lvlJc w:val="left"/>
      <w:pPr>
        <w:ind w:left="5760" w:hanging="360"/>
      </w:pPr>
    </w:lvl>
    <w:lvl w:ilvl="8" w:tplc="54AA8DB4">
      <w:start w:val="1"/>
      <w:numFmt w:val="lowerRoman"/>
      <w:lvlText w:val="%9."/>
      <w:lvlJc w:val="right"/>
      <w:pPr>
        <w:ind w:left="6480" w:hanging="180"/>
      </w:pPr>
    </w:lvl>
  </w:abstractNum>
  <w:abstractNum w:abstractNumId="3" w15:restartNumberingAfterBreak="0">
    <w:nsid w:val="104F609D"/>
    <w:multiLevelType w:val="hybridMultilevel"/>
    <w:tmpl w:val="FFFFFFFF"/>
    <w:lvl w:ilvl="0" w:tplc="7A9657C0">
      <w:start w:val="1"/>
      <w:numFmt w:val="decimal"/>
      <w:lvlText w:val="%1."/>
      <w:lvlJc w:val="left"/>
      <w:pPr>
        <w:ind w:left="720" w:hanging="360"/>
      </w:pPr>
    </w:lvl>
    <w:lvl w:ilvl="1" w:tplc="C9927248">
      <w:start w:val="1"/>
      <w:numFmt w:val="lowerLetter"/>
      <w:lvlText w:val="%2."/>
      <w:lvlJc w:val="left"/>
      <w:pPr>
        <w:ind w:left="1440" w:hanging="360"/>
      </w:pPr>
    </w:lvl>
    <w:lvl w:ilvl="2" w:tplc="C1964656">
      <w:start w:val="1"/>
      <w:numFmt w:val="lowerRoman"/>
      <w:lvlText w:val="%3."/>
      <w:lvlJc w:val="right"/>
      <w:pPr>
        <w:ind w:left="2160" w:hanging="180"/>
      </w:pPr>
    </w:lvl>
    <w:lvl w:ilvl="3" w:tplc="DB6C3E46">
      <w:start w:val="1"/>
      <w:numFmt w:val="decimal"/>
      <w:lvlText w:val="%4."/>
      <w:lvlJc w:val="left"/>
      <w:pPr>
        <w:ind w:left="2880" w:hanging="360"/>
      </w:pPr>
    </w:lvl>
    <w:lvl w:ilvl="4" w:tplc="7F905E08">
      <w:start w:val="1"/>
      <w:numFmt w:val="lowerLetter"/>
      <w:lvlText w:val="%5."/>
      <w:lvlJc w:val="left"/>
      <w:pPr>
        <w:ind w:left="3600" w:hanging="360"/>
      </w:pPr>
    </w:lvl>
    <w:lvl w:ilvl="5" w:tplc="DC4A87C2">
      <w:start w:val="1"/>
      <w:numFmt w:val="lowerRoman"/>
      <w:lvlText w:val="%6."/>
      <w:lvlJc w:val="right"/>
      <w:pPr>
        <w:ind w:left="4320" w:hanging="180"/>
      </w:pPr>
    </w:lvl>
    <w:lvl w:ilvl="6" w:tplc="9092BFCA">
      <w:start w:val="1"/>
      <w:numFmt w:val="decimal"/>
      <w:lvlText w:val="%7."/>
      <w:lvlJc w:val="left"/>
      <w:pPr>
        <w:ind w:left="5040" w:hanging="360"/>
      </w:pPr>
    </w:lvl>
    <w:lvl w:ilvl="7" w:tplc="19CC2C96">
      <w:start w:val="1"/>
      <w:numFmt w:val="lowerLetter"/>
      <w:lvlText w:val="%8."/>
      <w:lvlJc w:val="left"/>
      <w:pPr>
        <w:ind w:left="5760" w:hanging="360"/>
      </w:pPr>
    </w:lvl>
    <w:lvl w:ilvl="8" w:tplc="EB8E4C9E">
      <w:start w:val="1"/>
      <w:numFmt w:val="lowerRoman"/>
      <w:lvlText w:val="%9."/>
      <w:lvlJc w:val="right"/>
      <w:pPr>
        <w:ind w:left="6480" w:hanging="180"/>
      </w:pPr>
    </w:lvl>
  </w:abstractNum>
  <w:abstractNum w:abstractNumId="4" w15:restartNumberingAfterBreak="0">
    <w:nsid w:val="20632EA6"/>
    <w:multiLevelType w:val="hybridMultilevel"/>
    <w:tmpl w:val="FFFFFFFF"/>
    <w:lvl w:ilvl="0" w:tplc="8530E3A2">
      <w:start w:val="1"/>
      <w:numFmt w:val="decimal"/>
      <w:lvlText w:val="%1."/>
      <w:lvlJc w:val="left"/>
      <w:pPr>
        <w:ind w:left="720" w:hanging="360"/>
      </w:pPr>
    </w:lvl>
    <w:lvl w:ilvl="1" w:tplc="46802270">
      <w:start w:val="1"/>
      <w:numFmt w:val="lowerLetter"/>
      <w:lvlText w:val="%2."/>
      <w:lvlJc w:val="left"/>
      <w:pPr>
        <w:ind w:left="1440" w:hanging="360"/>
      </w:pPr>
    </w:lvl>
    <w:lvl w:ilvl="2" w:tplc="A1B66E4E">
      <w:start w:val="1"/>
      <w:numFmt w:val="lowerRoman"/>
      <w:lvlText w:val="%3."/>
      <w:lvlJc w:val="right"/>
      <w:pPr>
        <w:ind w:left="2160" w:hanging="180"/>
      </w:pPr>
    </w:lvl>
    <w:lvl w:ilvl="3" w:tplc="0F5A371C">
      <w:start w:val="1"/>
      <w:numFmt w:val="decimal"/>
      <w:lvlText w:val="%4."/>
      <w:lvlJc w:val="left"/>
      <w:pPr>
        <w:ind w:left="2880" w:hanging="360"/>
      </w:pPr>
    </w:lvl>
    <w:lvl w:ilvl="4" w:tplc="9FA2AF24">
      <w:start w:val="1"/>
      <w:numFmt w:val="lowerLetter"/>
      <w:lvlText w:val="%5."/>
      <w:lvlJc w:val="left"/>
      <w:pPr>
        <w:ind w:left="3600" w:hanging="360"/>
      </w:pPr>
    </w:lvl>
    <w:lvl w:ilvl="5" w:tplc="63A2B0F0">
      <w:start w:val="1"/>
      <w:numFmt w:val="lowerRoman"/>
      <w:lvlText w:val="%6."/>
      <w:lvlJc w:val="right"/>
      <w:pPr>
        <w:ind w:left="4320" w:hanging="180"/>
      </w:pPr>
    </w:lvl>
    <w:lvl w:ilvl="6" w:tplc="8550B648">
      <w:start w:val="1"/>
      <w:numFmt w:val="decimal"/>
      <w:lvlText w:val="%7."/>
      <w:lvlJc w:val="left"/>
      <w:pPr>
        <w:ind w:left="5040" w:hanging="360"/>
      </w:pPr>
    </w:lvl>
    <w:lvl w:ilvl="7" w:tplc="69A680FA">
      <w:start w:val="1"/>
      <w:numFmt w:val="lowerLetter"/>
      <w:lvlText w:val="%8."/>
      <w:lvlJc w:val="left"/>
      <w:pPr>
        <w:ind w:left="5760" w:hanging="360"/>
      </w:pPr>
    </w:lvl>
    <w:lvl w:ilvl="8" w:tplc="7EDAE33E">
      <w:start w:val="1"/>
      <w:numFmt w:val="lowerRoman"/>
      <w:lvlText w:val="%9."/>
      <w:lvlJc w:val="right"/>
      <w:pPr>
        <w:ind w:left="6480" w:hanging="180"/>
      </w:pPr>
    </w:lvl>
  </w:abstractNum>
  <w:abstractNum w:abstractNumId="5" w15:restartNumberingAfterBreak="0">
    <w:nsid w:val="29281517"/>
    <w:multiLevelType w:val="hybridMultilevel"/>
    <w:tmpl w:val="FFFFFFFF"/>
    <w:lvl w:ilvl="0" w:tplc="7158A066">
      <w:start w:val="1"/>
      <w:numFmt w:val="decimal"/>
      <w:lvlText w:val="%1."/>
      <w:lvlJc w:val="left"/>
      <w:pPr>
        <w:ind w:left="720" w:hanging="360"/>
      </w:pPr>
    </w:lvl>
    <w:lvl w:ilvl="1" w:tplc="0CAA22D8">
      <w:start w:val="1"/>
      <w:numFmt w:val="lowerLetter"/>
      <w:lvlText w:val="%2."/>
      <w:lvlJc w:val="left"/>
      <w:pPr>
        <w:ind w:left="1440" w:hanging="360"/>
      </w:pPr>
    </w:lvl>
    <w:lvl w:ilvl="2" w:tplc="0714D804">
      <w:start w:val="1"/>
      <w:numFmt w:val="lowerRoman"/>
      <w:lvlText w:val="%3."/>
      <w:lvlJc w:val="right"/>
      <w:pPr>
        <w:ind w:left="2160" w:hanging="180"/>
      </w:pPr>
    </w:lvl>
    <w:lvl w:ilvl="3" w:tplc="8B54B520">
      <w:start w:val="1"/>
      <w:numFmt w:val="decimal"/>
      <w:lvlText w:val="%4."/>
      <w:lvlJc w:val="left"/>
      <w:pPr>
        <w:ind w:left="2880" w:hanging="360"/>
      </w:pPr>
    </w:lvl>
    <w:lvl w:ilvl="4" w:tplc="211C85B6">
      <w:start w:val="1"/>
      <w:numFmt w:val="lowerLetter"/>
      <w:lvlText w:val="%5."/>
      <w:lvlJc w:val="left"/>
      <w:pPr>
        <w:ind w:left="3600" w:hanging="360"/>
      </w:pPr>
    </w:lvl>
    <w:lvl w:ilvl="5" w:tplc="2DC8A338">
      <w:start w:val="1"/>
      <w:numFmt w:val="lowerRoman"/>
      <w:lvlText w:val="%6."/>
      <w:lvlJc w:val="right"/>
      <w:pPr>
        <w:ind w:left="4320" w:hanging="180"/>
      </w:pPr>
    </w:lvl>
    <w:lvl w:ilvl="6" w:tplc="49BAE9F4">
      <w:start w:val="1"/>
      <w:numFmt w:val="decimal"/>
      <w:lvlText w:val="%7."/>
      <w:lvlJc w:val="left"/>
      <w:pPr>
        <w:ind w:left="5040" w:hanging="360"/>
      </w:pPr>
    </w:lvl>
    <w:lvl w:ilvl="7" w:tplc="BACA6852">
      <w:start w:val="1"/>
      <w:numFmt w:val="lowerLetter"/>
      <w:lvlText w:val="%8."/>
      <w:lvlJc w:val="left"/>
      <w:pPr>
        <w:ind w:left="5760" w:hanging="360"/>
      </w:pPr>
    </w:lvl>
    <w:lvl w:ilvl="8" w:tplc="AD7258BE">
      <w:start w:val="1"/>
      <w:numFmt w:val="lowerRoman"/>
      <w:lvlText w:val="%9."/>
      <w:lvlJc w:val="right"/>
      <w:pPr>
        <w:ind w:left="6480" w:hanging="180"/>
      </w:pPr>
    </w:lvl>
  </w:abstractNum>
  <w:abstractNum w:abstractNumId="6" w15:restartNumberingAfterBreak="0">
    <w:nsid w:val="2D887A2A"/>
    <w:multiLevelType w:val="hybridMultilevel"/>
    <w:tmpl w:val="FFFFFFFF"/>
    <w:lvl w:ilvl="0" w:tplc="066EF834">
      <w:start w:val="1"/>
      <w:numFmt w:val="decimal"/>
      <w:lvlText w:val="%1."/>
      <w:lvlJc w:val="left"/>
      <w:pPr>
        <w:ind w:left="720" w:hanging="360"/>
      </w:pPr>
    </w:lvl>
    <w:lvl w:ilvl="1" w:tplc="798A2ECE">
      <w:start w:val="1"/>
      <w:numFmt w:val="lowerLetter"/>
      <w:lvlText w:val="%2."/>
      <w:lvlJc w:val="left"/>
      <w:pPr>
        <w:ind w:left="1440" w:hanging="360"/>
      </w:pPr>
    </w:lvl>
    <w:lvl w:ilvl="2" w:tplc="F55A06CE">
      <w:start w:val="1"/>
      <w:numFmt w:val="lowerRoman"/>
      <w:lvlText w:val="%3."/>
      <w:lvlJc w:val="right"/>
      <w:pPr>
        <w:ind w:left="2160" w:hanging="180"/>
      </w:pPr>
    </w:lvl>
    <w:lvl w:ilvl="3" w:tplc="51AA497A">
      <w:start w:val="1"/>
      <w:numFmt w:val="decimal"/>
      <w:lvlText w:val="%4."/>
      <w:lvlJc w:val="left"/>
      <w:pPr>
        <w:ind w:left="2880" w:hanging="360"/>
      </w:pPr>
    </w:lvl>
    <w:lvl w:ilvl="4" w:tplc="3210EE84">
      <w:start w:val="1"/>
      <w:numFmt w:val="lowerLetter"/>
      <w:lvlText w:val="%5."/>
      <w:lvlJc w:val="left"/>
      <w:pPr>
        <w:ind w:left="3600" w:hanging="360"/>
      </w:pPr>
    </w:lvl>
    <w:lvl w:ilvl="5" w:tplc="FADEBC8E">
      <w:start w:val="1"/>
      <w:numFmt w:val="lowerRoman"/>
      <w:lvlText w:val="%6."/>
      <w:lvlJc w:val="right"/>
      <w:pPr>
        <w:ind w:left="4320" w:hanging="180"/>
      </w:pPr>
    </w:lvl>
    <w:lvl w:ilvl="6" w:tplc="2F2AE99C">
      <w:start w:val="1"/>
      <w:numFmt w:val="decimal"/>
      <w:lvlText w:val="%7."/>
      <w:lvlJc w:val="left"/>
      <w:pPr>
        <w:ind w:left="5040" w:hanging="360"/>
      </w:pPr>
    </w:lvl>
    <w:lvl w:ilvl="7" w:tplc="C166F5FA">
      <w:start w:val="1"/>
      <w:numFmt w:val="lowerLetter"/>
      <w:lvlText w:val="%8."/>
      <w:lvlJc w:val="left"/>
      <w:pPr>
        <w:ind w:left="5760" w:hanging="360"/>
      </w:pPr>
    </w:lvl>
    <w:lvl w:ilvl="8" w:tplc="411C4164">
      <w:start w:val="1"/>
      <w:numFmt w:val="lowerRoman"/>
      <w:lvlText w:val="%9."/>
      <w:lvlJc w:val="right"/>
      <w:pPr>
        <w:ind w:left="6480" w:hanging="180"/>
      </w:pPr>
    </w:lvl>
  </w:abstractNum>
  <w:abstractNum w:abstractNumId="7" w15:restartNumberingAfterBreak="0">
    <w:nsid w:val="2F5A5631"/>
    <w:multiLevelType w:val="hybridMultilevel"/>
    <w:tmpl w:val="FFFFFFFF"/>
    <w:lvl w:ilvl="0" w:tplc="AB927D94">
      <w:start w:val="1"/>
      <w:numFmt w:val="decimal"/>
      <w:lvlText w:val="%1."/>
      <w:lvlJc w:val="left"/>
      <w:pPr>
        <w:ind w:left="720" w:hanging="360"/>
      </w:pPr>
    </w:lvl>
    <w:lvl w:ilvl="1" w:tplc="0DB2E10E">
      <w:start w:val="1"/>
      <w:numFmt w:val="lowerLetter"/>
      <w:lvlText w:val="%2."/>
      <w:lvlJc w:val="left"/>
      <w:pPr>
        <w:ind w:left="1440" w:hanging="360"/>
      </w:pPr>
    </w:lvl>
    <w:lvl w:ilvl="2" w:tplc="887696FA">
      <w:start w:val="1"/>
      <w:numFmt w:val="lowerRoman"/>
      <w:lvlText w:val="%3."/>
      <w:lvlJc w:val="right"/>
      <w:pPr>
        <w:ind w:left="2160" w:hanging="180"/>
      </w:pPr>
    </w:lvl>
    <w:lvl w:ilvl="3" w:tplc="8460C646">
      <w:start w:val="1"/>
      <w:numFmt w:val="decimal"/>
      <w:lvlText w:val="%4."/>
      <w:lvlJc w:val="left"/>
      <w:pPr>
        <w:ind w:left="2880" w:hanging="360"/>
      </w:pPr>
    </w:lvl>
    <w:lvl w:ilvl="4" w:tplc="DF1820B4">
      <w:start w:val="1"/>
      <w:numFmt w:val="lowerLetter"/>
      <w:lvlText w:val="%5."/>
      <w:lvlJc w:val="left"/>
      <w:pPr>
        <w:ind w:left="3600" w:hanging="360"/>
      </w:pPr>
    </w:lvl>
    <w:lvl w:ilvl="5" w:tplc="12408FDC">
      <w:start w:val="1"/>
      <w:numFmt w:val="lowerRoman"/>
      <w:lvlText w:val="%6."/>
      <w:lvlJc w:val="right"/>
      <w:pPr>
        <w:ind w:left="4320" w:hanging="180"/>
      </w:pPr>
    </w:lvl>
    <w:lvl w:ilvl="6" w:tplc="7DFA3E04">
      <w:start w:val="1"/>
      <w:numFmt w:val="decimal"/>
      <w:lvlText w:val="%7."/>
      <w:lvlJc w:val="left"/>
      <w:pPr>
        <w:ind w:left="5040" w:hanging="360"/>
      </w:pPr>
    </w:lvl>
    <w:lvl w:ilvl="7" w:tplc="A788829E">
      <w:start w:val="1"/>
      <w:numFmt w:val="lowerLetter"/>
      <w:lvlText w:val="%8."/>
      <w:lvlJc w:val="left"/>
      <w:pPr>
        <w:ind w:left="5760" w:hanging="360"/>
      </w:pPr>
    </w:lvl>
    <w:lvl w:ilvl="8" w:tplc="815C4D96">
      <w:start w:val="1"/>
      <w:numFmt w:val="lowerRoman"/>
      <w:lvlText w:val="%9."/>
      <w:lvlJc w:val="right"/>
      <w:pPr>
        <w:ind w:left="6480" w:hanging="180"/>
      </w:pPr>
    </w:lvl>
  </w:abstractNum>
  <w:abstractNum w:abstractNumId="8" w15:restartNumberingAfterBreak="0">
    <w:nsid w:val="34294C5D"/>
    <w:multiLevelType w:val="hybridMultilevel"/>
    <w:tmpl w:val="FFFFFFFF"/>
    <w:lvl w:ilvl="0" w:tplc="A90A6260">
      <w:start w:val="1"/>
      <w:numFmt w:val="decimal"/>
      <w:lvlText w:val="%1."/>
      <w:lvlJc w:val="left"/>
      <w:pPr>
        <w:ind w:left="720" w:hanging="360"/>
      </w:pPr>
    </w:lvl>
    <w:lvl w:ilvl="1" w:tplc="9B6278C2">
      <w:start w:val="1"/>
      <w:numFmt w:val="lowerLetter"/>
      <w:lvlText w:val="%2."/>
      <w:lvlJc w:val="left"/>
      <w:pPr>
        <w:ind w:left="1440" w:hanging="360"/>
      </w:pPr>
    </w:lvl>
    <w:lvl w:ilvl="2" w:tplc="075CA500">
      <w:start w:val="1"/>
      <w:numFmt w:val="lowerRoman"/>
      <w:lvlText w:val="%3."/>
      <w:lvlJc w:val="right"/>
      <w:pPr>
        <w:ind w:left="2160" w:hanging="180"/>
      </w:pPr>
    </w:lvl>
    <w:lvl w:ilvl="3" w:tplc="9E1E6A94">
      <w:start w:val="1"/>
      <w:numFmt w:val="decimal"/>
      <w:lvlText w:val="%4."/>
      <w:lvlJc w:val="left"/>
      <w:pPr>
        <w:ind w:left="2880" w:hanging="360"/>
      </w:pPr>
    </w:lvl>
    <w:lvl w:ilvl="4" w:tplc="3CF03F8C">
      <w:start w:val="1"/>
      <w:numFmt w:val="lowerLetter"/>
      <w:lvlText w:val="%5."/>
      <w:lvlJc w:val="left"/>
      <w:pPr>
        <w:ind w:left="3600" w:hanging="360"/>
      </w:pPr>
    </w:lvl>
    <w:lvl w:ilvl="5" w:tplc="48DC7FFC">
      <w:start w:val="1"/>
      <w:numFmt w:val="lowerRoman"/>
      <w:lvlText w:val="%6."/>
      <w:lvlJc w:val="right"/>
      <w:pPr>
        <w:ind w:left="4320" w:hanging="180"/>
      </w:pPr>
    </w:lvl>
    <w:lvl w:ilvl="6" w:tplc="491C3D32">
      <w:start w:val="1"/>
      <w:numFmt w:val="decimal"/>
      <w:lvlText w:val="%7."/>
      <w:lvlJc w:val="left"/>
      <w:pPr>
        <w:ind w:left="5040" w:hanging="360"/>
      </w:pPr>
    </w:lvl>
    <w:lvl w:ilvl="7" w:tplc="07824E02">
      <w:start w:val="1"/>
      <w:numFmt w:val="lowerLetter"/>
      <w:lvlText w:val="%8."/>
      <w:lvlJc w:val="left"/>
      <w:pPr>
        <w:ind w:left="5760" w:hanging="360"/>
      </w:pPr>
    </w:lvl>
    <w:lvl w:ilvl="8" w:tplc="1C9A9590">
      <w:start w:val="1"/>
      <w:numFmt w:val="lowerRoman"/>
      <w:lvlText w:val="%9."/>
      <w:lvlJc w:val="right"/>
      <w:pPr>
        <w:ind w:left="6480" w:hanging="180"/>
      </w:pPr>
    </w:lvl>
  </w:abstractNum>
  <w:abstractNum w:abstractNumId="9" w15:restartNumberingAfterBreak="0">
    <w:nsid w:val="3D256622"/>
    <w:multiLevelType w:val="hybridMultilevel"/>
    <w:tmpl w:val="FFFFFFFF"/>
    <w:lvl w:ilvl="0" w:tplc="F30460F2">
      <w:start w:val="1"/>
      <w:numFmt w:val="decimal"/>
      <w:lvlText w:val="%1."/>
      <w:lvlJc w:val="left"/>
      <w:pPr>
        <w:ind w:left="720" w:hanging="360"/>
      </w:pPr>
    </w:lvl>
    <w:lvl w:ilvl="1" w:tplc="9ABC8C62">
      <w:start w:val="1"/>
      <w:numFmt w:val="lowerLetter"/>
      <w:lvlText w:val="%2."/>
      <w:lvlJc w:val="left"/>
      <w:pPr>
        <w:ind w:left="1440" w:hanging="360"/>
      </w:pPr>
    </w:lvl>
    <w:lvl w:ilvl="2" w:tplc="1E644BDA">
      <w:start w:val="1"/>
      <w:numFmt w:val="lowerRoman"/>
      <w:lvlText w:val="%3."/>
      <w:lvlJc w:val="right"/>
      <w:pPr>
        <w:ind w:left="2160" w:hanging="180"/>
      </w:pPr>
    </w:lvl>
    <w:lvl w:ilvl="3" w:tplc="6CD471CE">
      <w:start w:val="1"/>
      <w:numFmt w:val="decimal"/>
      <w:lvlText w:val="%4."/>
      <w:lvlJc w:val="left"/>
      <w:pPr>
        <w:ind w:left="2880" w:hanging="360"/>
      </w:pPr>
    </w:lvl>
    <w:lvl w:ilvl="4" w:tplc="6A3E23F4">
      <w:start w:val="1"/>
      <w:numFmt w:val="lowerLetter"/>
      <w:lvlText w:val="%5."/>
      <w:lvlJc w:val="left"/>
      <w:pPr>
        <w:ind w:left="3600" w:hanging="360"/>
      </w:pPr>
    </w:lvl>
    <w:lvl w:ilvl="5" w:tplc="CC7A16C0">
      <w:start w:val="1"/>
      <w:numFmt w:val="lowerRoman"/>
      <w:lvlText w:val="%6."/>
      <w:lvlJc w:val="right"/>
      <w:pPr>
        <w:ind w:left="4320" w:hanging="180"/>
      </w:pPr>
    </w:lvl>
    <w:lvl w:ilvl="6" w:tplc="0BE6C6EA">
      <w:start w:val="1"/>
      <w:numFmt w:val="decimal"/>
      <w:lvlText w:val="%7."/>
      <w:lvlJc w:val="left"/>
      <w:pPr>
        <w:ind w:left="5040" w:hanging="360"/>
      </w:pPr>
    </w:lvl>
    <w:lvl w:ilvl="7" w:tplc="B9487DB2">
      <w:start w:val="1"/>
      <w:numFmt w:val="lowerLetter"/>
      <w:lvlText w:val="%8."/>
      <w:lvlJc w:val="left"/>
      <w:pPr>
        <w:ind w:left="5760" w:hanging="360"/>
      </w:pPr>
    </w:lvl>
    <w:lvl w:ilvl="8" w:tplc="9FBA45A4">
      <w:start w:val="1"/>
      <w:numFmt w:val="lowerRoman"/>
      <w:lvlText w:val="%9."/>
      <w:lvlJc w:val="right"/>
      <w:pPr>
        <w:ind w:left="6480" w:hanging="180"/>
      </w:pPr>
    </w:lvl>
  </w:abstractNum>
  <w:abstractNum w:abstractNumId="10" w15:restartNumberingAfterBreak="0">
    <w:nsid w:val="3D592F4D"/>
    <w:multiLevelType w:val="hybridMultilevel"/>
    <w:tmpl w:val="FFFFFFFF"/>
    <w:lvl w:ilvl="0" w:tplc="BC58FA4C">
      <w:start w:val="1"/>
      <w:numFmt w:val="decimal"/>
      <w:lvlText w:val="%1."/>
      <w:lvlJc w:val="left"/>
      <w:pPr>
        <w:ind w:left="720" w:hanging="360"/>
      </w:pPr>
    </w:lvl>
    <w:lvl w:ilvl="1" w:tplc="CEE23B26">
      <w:start w:val="1"/>
      <w:numFmt w:val="lowerLetter"/>
      <w:lvlText w:val="%2."/>
      <w:lvlJc w:val="left"/>
      <w:pPr>
        <w:ind w:left="1440" w:hanging="360"/>
      </w:pPr>
    </w:lvl>
    <w:lvl w:ilvl="2" w:tplc="ADD0B6F6">
      <w:start w:val="1"/>
      <w:numFmt w:val="lowerRoman"/>
      <w:lvlText w:val="%3."/>
      <w:lvlJc w:val="right"/>
      <w:pPr>
        <w:ind w:left="2160" w:hanging="180"/>
      </w:pPr>
    </w:lvl>
    <w:lvl w:ilvl="3" w:tplc="A238D3A4">
      <w:start w:val="1"/>
      <w:numFmt w:val="decimal"/>
      <w:lvlText w:val="%4."/>
      <w:lvlJc w:val="left"/>
      <w:pPr>
        <w:ind w:left="2880" w:hanging="360"/>
      </w:pPr>
    </w:lvl>
    <w:lvl w:ilvl="4" w:tplc="D304F4F4">
      <w:start w:val="1"/>
      <w:numFmt w:val="lowerLetter"/>
      <w:lvlText w:val="%5."/>
      <w:lvlJc w:val="left"/>
      <w:pPr>
        <w:ind w:left="3600" w:hanging="360"/>
      </w:pPr>
    </w:lvl>
    <w:lvl w:ilvl="5" w:tplc="F42869E2">
      <w:start w:val="1"/>
      <w:numFmt w:val="lowerRoman"/>
      <w:lvlText w:val="%6."/>
      <w:lvlJc w:val="right"/>
      <w:pPr>
        <w:ind w:left="4320" w:hanging="180"/>
      </w:pPr>
    </w:lvl>
    <w:lvl w:ilvl="6" w:tplc="6E0AE2F0">
      <w:start w:val="1"/>
      <w:numFmt w:val="decimal"/>
      <w:lvlText w:val="%7."/>
      <w:lvlJc w:val="left"/>
      <w:pPr>
        <w:ind w:left="5040" w:hanging="360"/>
      </w:pPr>
    </w:lvl>
    <w:lvl w:ilvl="7" w:tplc="914A554A">
      <w:start w:val="1"/>
      <w:numFmt w:val="lowerLetter"/>
      <w:lvlText w:val="%8."/>
      <w:lvlJc w:val="left"/>
      <w:pPr>
        <w:ind w:left="5760" w:hanging="360"/>
      </w:pPr>
    </w:lvl>
    <w:lvl w:ilvl="8" w:tplc="88A0C786">
      <w:start w:val="1"/>
      <w:numFmt w:val="lowerRoman"/>
      <w:lvlText w:val="%9."/>
      <w:lvlJc w:val="right"/>
      <w:pPr>
        <w:ind w:left="6480" w:hanging="180"/>
      </w:pPr>
    </w:lvl>
  </w:abstractNum>
  <w:abstractNum w:abstractNumId="11" w15:restartNumberingAfterBreak="0">
    <w:nsid w:val="3F2356DE"/>
    <w:multiLevelType w:val="hybridMultilevel"/>
    <w:tmpl w:val="FFFFFFFF"/>
    <w:lvl w:ilvl="0" w:tplc="9932A1A6">
      <w:start w:val="1"/>
      <w:numFmt w:val="decimal"/>
      <w:lvlText w:val="%1."/>
      <w:lvlJc w:val="left"/>
      <w:pPr>
        <w:ind w:left="720" w:hanging="360"/>
      </w:pPr>
    </w:lvl>
    <w:lvl w:ilvl="1" w:tplc="C9160B10">
      <w:start w:val="1"/>
      <w:numFmt w:val="lowerLetter"/>
      <w:lvlText w:val="%2."/>
      <w:lvlJc w:val="left"/>
      <w:pPr>
        <w:ind w:left="1440" w:hanging="360"/>
      </w:pPr>
    </w:lvl>
    <w:lvl w:ilvl="2" w:tplc="BDD668DA">
      <w:start w:val="1"/>
      <w:numFmt w:val="lowerRoman"/>
      <w:lvlText w:val="%3."/>
      <w:lvlJc w:val="right"/>
      <w:pPr>
        <w:ind w:left="2160" w:hanging="180"/>
      </w:pPr>
    </w:lvl>
    <w:lvl w:ilvl="3" w:tplc="D67C0288">
      <w:start w:val="1"/>
      <w:numFmt w:val="decimal"/>
      <w:lvlText w:val="%4."/>
      <w:lvlJc w:val="left"/>
      <w:pPr>
        <w:ind w:left="2880" w:hanging="360"/>
      </w:pPr>
    </w:lvl>
    <w:lvl w:ilvl="4" w:tplc="6C626C10">
      <w:start w:val="1"/>
      <w:numFmt w:val="lowerLetter"/>
      <w:lvlText w:val="%5."/>
      <w:lvlJc w:val="left"/>
      <w:pPr>
        <w:ind w:left="3600" w:hanging="360"/>
      </w:pPr>
    </w:lvl>
    <w:lvl w:ilvl="5" w:tplc="12B27B1A">
      <w:start w:val="1"/>
      <w:numFmt w:val="lowerRoman"/>
      <w:lvlText w:val="%6."/>
      <w:lvlJc w:val="right"/>
      <w:pPr>
        <w:ind w:left="4320" w:hanging="180"/>
      </w:pPr>
    </w:lvl>
    <w:lvl w:ilvl="6" w:tplc="06203530">
      <w:start w:val="1"/>
      <w:numFmt w:val="decimal"/>
      <w:lvlText w:val="%7."/>
      <w:lvlJc w:val="left"/>
      <w:pPr>
        <w:ind w:left="5040" w:hanging="360"/>
      </w:pPr>
    </w:lvl>
    <w:lvl w:ilvl="7" w:tplc="DC4ABD8A">
      <w:start w:val="1"/>
      <w:numFmt w:val="lowerLetter"/>
      <w:lvlText w:val="%8."/>
      <w:lvlJc w:val="left"/>
      <w:pPr>
        <w:ind w:left="5760" w:hanging="360"/>
      </w:pPr>
    </w:lvl>
    <w:lvl w:ilvl="8" w:tplc="E1D447CC">
      <w:start w:val="1"/>
      <w:numFmt w:val="lowerRoman"/>
      <w:lvlText w:val="%9."/>
      <w:lvlJc w:val="right"/>
      <w:pPr>
        <w:ind w:left="6480" w:hanging="180"/>
      </w:pPr>
    </w:lvl>
  </w:abstractNum>
  <w:abstractNum w:abstractNumId="12" w15:restartNumberingAfterBreak="0">
    <w:nsid w:val="45A34B74"/>
    <w:multiLevelType w:val="hybridMultilevel"/>
    <w:tmpl w:val="FFFFFFFF"/>
    <w:lvl w:ilvl="0" w:tplc="E8F0CB0E">
      <w:start w:val="1"/>
      <w:numFmt w:val="decimal"/>
      <w:lvlText w:val="%1."/>
      <w:lvlJc w:val="left"/>
      <w:pPr>
        <w:ind w:left="720" w:hanging="360"/>
      </w:pPr>
    </w:lvl>
    <w:lvl w:ilvl="1" w:tplc="5C5A7EE8">
      <w:start w:val="1"/>
      <w:numFmt w:val="lowerLetter"/>
      <w:lvlText w:val="%2."/>
      <w:lvlJc w:val="left"/>
      <w:pPr>
        <w:ind w:left="1440" w:hanging="360"/>
      </w:pPr>
    </w:lvl>
    <w:lvl w:ilvl="2" w:tplc="294ED97C">
      <w:start w:val="1"/>
      <w:numFmt w:val="lowerRoman"/>
      <w:lvlText w:val="%3."/>
      <w:lvlJc w:val="right"/>
      <w:pPr>
        <w:ind w:left="2160" w:hanging="180"/>
      </w:pPr>
    </w:lvl>
    <w:lvl w:ilvl="3" w:tplc="0DD4E85A">
      <w:start w:val="1"/>
      <w:numFmt w:val="decimal"/>
      <w:lvlText w:val="%4."/>
      <w:lvlJc w:val="left"/>
      <w:pPr>
        <w:ind w:left="2880" w:hanging="360"/>
      </w:pPr>
    </w:lvl>
    <w:lvl w:ilvl="4" w:tplc="56127790">
      <w:start w:val="1"/>
      <w:numFmt w:val="lowerLetter"/>
      <w:lvlText w:val="%5."/>
      <w:lvlJc w:val="left"/>
      <w:pPr>
        <w:ind w:left="3600" w:hanging="360"/>
      </w:pPr>
    </w:lvl>
    <w:lvl w:ilvl="5" w:tplc="5AEED234">
      <w:start w:val="1"/>
      <w:numFmt w:val="lowerRoman"/>
      <w:lvlText w:val="%6."/>
      <w:lvlJc w:val="right"/>
      <w:pPr>
        <w:ind w:left="4320" w:hanging="180"/>
      </w:pPr>
    </w:lvl>
    <w:lvl w:ilvl="6" w:tplc="9C6A3D4E">
      <w:start w:val="1"/>
      <w:numFmt w:val="decimal"/>
      <w:lvlText w:val="%7."/>
      <w:lvlJc w:val="left"/>
      <w:pPr>
        <w:ind w:left="5040" w:hanging="360"/>
      </w:pPr>
    </w:lvl>
    <w:lvl w:ilvl="7" w:tplc="5848242E">
      <w:start w:val="1"/>
      <w:numFmt w:val="lowerLetter"/>
      <w:lvlText w:val="%8."/>
      <w:lvlJc w:val="left"/>
      <w:pPr>
        <w:ind w:left="5760" w:hanging="360"/>
      </w:pPr>
    </w:lvl>
    <w:lvl w:ilvl="8" w:tplc="5A7E3040">
      <w:start w:val="1"/>
      <w:numFmt w:val="lowerRoman"/>
      <w:lvlText w:val="%9."/>
      <w:lvlJc w:val="right"/>
      <w:pPr>
        <w:ind w:left="6480" w:hanging="180"/>
      </w:pPr>
    </w:lvl>
  </w:abstractNum>
  <w:abstractNum w:abstractNumId="13" w15:restartNumberingAfterBreak="0">
    <w:nsid w:val="4A987213"/>
    <w:multiLevelType w:val="hybridMultilevel"/>
    <w:tmpl w:val="FFFFFFFF"/>
    <w:lvl w:ilvl="0" w:tplc="46E2DF70">
      <w:start w:val="1"/>
      <w:numFmt w:val="decimal"/>
      <w:lvlText w:val="%1."/>
      <w:lvlJc w:val="left"/>
      <w:pPr>
        <w:ind w:left="720" w:hanging="360"/>
      </w:pPr>
    </w:lvl>
    <w:lvl w:ilvl="1" w:tplc="5AC24DAE">
      <w:start w:val="1"/>
      <w:numFmt w:val="lowerLetter"/>
      <w:lvlText w:val="%2."/>
      <w:lvlJc w:val="left"/>
      <w:pPr>
        <w:ind w:left="1440" w:hanging="360"/>
      </w:pPr>
    </w:lvl>
    <w:lvl w:ilvl="2" w:tplc="A100053C">
      <w:start w:val="1"/>
      <w:numFmt w:val="lowerRoman"/>
      <w:lvlText w:val="%3."/>
      <w:lvlJc w:val="right"/>
      <w:pPr>
        <w:ind w:left="2160" w:hanging="180"/>
      </w:pPr>
    </w:lvl>
    <w:lvl w:ilvl="3" w:tplc="1DFCA214">
      <w:start w:val="1"/>
      <w:numFmt w:val="decimal"/>
      <w:lvlText w:val="%4."/>
      <w:lvlJc w:val="left"/>
      <w:pPr>
        <w:ind w:left="2880" w:hanging="360"/>
      </w:pPr>
    </w:lvl>
    <w:lvl w:ilvl="4" w:tplc="648233FE">
      <w:start w:val="1"/>
      <w:numFmt w:val="lowerLetter"/>
      <w:lvlText w:val="%5."/>
      <w:lvlJc w:val="left"/>
      <w:pPr>
        <w:ind w:left="3600" w:hanging="360"/>
      </w:pPr>
    </w:lvl>
    <w:lvl w:ilvl="5" w:tplc="ED4AF7BA">
      <w:start w:val="1"/>
      <w:numFmt w:val="lowerRoman"/>
      <w:lvlText w:val="%6."/>
      <w:lvlJc w:val="right"/>
      <w:pPr>
        <w:ind w:left="4320" w:hanging="180"/>
      </w:pPr>
    </w:lvl>
    <w:lvl w:ilvl="6" w:tplc="2864D32A">
      <w:start w:val="1"/>
      <w:numFmt w:val="decimal"/>
      <w:lvlText w:val="%7."/>
      <w:lvlJc w:val="left"/>
      <w:pPr>
        <w:ind w:left="5040" w:hanging="360"/>
      </w:pPr>
    </w:lvl>
    <w:lvl w:ilvl="7" w:tplc="A1AA7096">
      <w:start w:val="1"/>
      <w:numFmt w:val="lowerLetter"/>
      <w:lvlText w:val="%8."/>
      <w:lvlJc w:val="left"/>
      <w:pPr>
        <w:ind w:left="5760" w:hanging="360"/>
      </w:pPr>
    </w:lvl>
    <w:lvl w:ilvl="8" w:tplc="95240AFE">
      <w:start w:val="1"/>
      <w:numFmt w:val="lowerRoman"/>
      <w:lvlText w:val="%9."/>
      <w:lvlJc w:val="right"/>
      <w:pPr>
        <w:ind w:left="6480" w:hanging="180"/>
      </w:pPr>
    </w:lvl>
  </w:abstractNum>
  <w:abstractNum w:abstractNumId="14" w15:restartNumberingAfterBreak="0">
    <w:nsid w:val="4B6523AF"/>
    <w:multiLevelType w:val="hybridMultilevel"/>
    <w:tmpl w:val="FFFFFFFF"/>
    <w:lvl w:ilvl="0" w:tplc="3806CEAA">
      <w:start w:val="1"/>
      <w:numFmt w:val="decimal"/>
      <w:lvlText w:val="%1."/>
      <w:lvlJc w:val="left"/>
      <w:pPr>
        <w:ind w:left="720" w:hanging="360"/>
      </w:pPr>
    </w:lvl>
    <w:lvl w:ilvl="1" w:tplc="F1946F6E">
      <w:start w:val="1"/>
      <w:numFmt w:val="lowerLetter"/>
      <w:lvlText w:val="%2."/>
      <w:lvlJc w:val="left"/>
      <w:pPr>
        <w:ind w:left="1440" w:hanging="360"/>
      </w:pPr>
    </w:lvl>
    <w:lvl w:ilvl="2" w:tplc="479827A0">
      <w:start w:val="1"/>
      <w:numFmt w:val="lowerRoman"/>
      <w:lvlText w:val="%3."/>
      <w:lvlJc w:val="right"/>
      <w:pPr>
        <w:ind w:left="2160" w:hanging="180"/>
      </w:pPr>
    </w:lvl>
    <w:lvl w:ilvl="3" w:tplc="8C88E3A4">
      <w:start w:val="1"/>
      <w:numFmt w:val="decimal"/>
      <w:lvlText w:val="%4."/>
      <w:lvlJc w:val="left"/>
      <w:pPr>
        <w:ind w:left="2880" w:hanging="360"/>
      </w:pPr>
    </w:lvl>
    <w:lvl w:ilvl="4" w:tplc="CD5CE108">
      <w:start w:val="1"/>
      <w:numFmt w:val="lowerLetter"/>
      <w:lvlText w:val="%5."/>
      <w:lvlJc w:val="left"/>
      <w:pPr>
        <w:ind w:left="3600" w:hanging="360"/>
      </w:pPr>
    </w:lvl>
    <w:lvl w:ilvl="5" w:tplc="9A30AEB0">
      <w:start w:val="1"/>
      <w:numFmt w:val="lowerRoman"/>
      <w:lvlText w:val="%6."/>
      <w:lvlJc w:val="right"/>
      <w:pPr>
        <w:ind w:left="4320" w:hanging="180"/>
      </w:pPr>
    </w:lvl>
    <w:lvl w:ilvl="6" w:tplc="091CB62C">
      <w:start w:val="1"/>
      <w:numFmt w:val="decimal"/>
      <w:lvlText w:val="%7."/>
      <w:lvlJc w:val="left"/>
      <w:pPr>
        <w:ind w:left="5040" w:hanging="360"/>
      </w:pPr>
    </w:lvl>
    <w:lvl w:ilvl="7" w:tplc="59F68D7A">
      <w:start w:val="1"/>
      <w:numFmt w:val="lowerLetter"/>
      <w:lvlText w:val="%8."/>
      <w:lvlJc w:val="left"/>
      <w:pPr>
        <w:ind w:left="5760" w:hanging="360"/>
      </w:pPr>
    </w:lvl>
    <w:lvl w:ilvl="8" w:tplc="17DEF4B2">
      <w:start w:val="1"/>
      <w:numFmt w:val="lowerRoman"/>
      <w:lvlText w:val="%9."/>
      <w:lvlJc w:val="right"/>
      <w:pPr>
        <w:ind w:left="6480" w:hanging="180"/>
      </w:pPr>
    </w:lvl>
  </w:abstractNum>
  <w:abstractNum w:abstractNumId="15" w15:restartNumberingAfterBreak="0">
    <w:nsid w:val="4B972199"/>
    <w:multiLevelType w:val="hybridMultilevel"/>
    <w:tmpl w:val="FFFFFFFF"/>
    <w:lvl w:ilvl="0" w:tplc="26B081C0">
      <w:start w:val="1"/>
      <w:numFmt w:val="decimal"/>
      <w:lvlText w:val="%1."/>
      <w:lvlJc w:val="left"/>
      <w:pPr>
        <w:ind w:left="720" w:hanging="360"/>
      </w:pPr>
    </w:lvl>
    <w:lvl w:ilvl="1" w:tplc="34FAC704">
      <w:start w:val="1"/>
      <w:numFmt w:val="lowerLetter"/>
      <w:lvlText w:val="%2."/>
      <w:lvlJc w:val="left"/>
      <w:pPr>
        <w:ind w:left="1440" w:hanging="360"/>
      </w:pPr>
    </w:lvl>
    <w:lvl w:ilvl="2" w:tplc="9DAC3EDE">
      <w:start w:val="1"/>
      <w:numFmt w:val="lowerRoman"/>
      <w:lvlText w:val="%3."/>
      <w:lvlJc w:val="right"/>
      <w:pPr>
        <w:ind w:left="2160" w:hanging="180"/>
      </w:pPr>
    </w:lvl>
    <w:lvl w:ilvl="3" w:tplc="493CE7A8">
      <w:start w:val="1"/>
      <w:numFmt w:val="decimal"/>
      <w:lvlText w:val="%4."/>
      <w:lvlJc w:val="left"/>
      <w:pPr>
        <w:ind w:left="2880" w:hanging="360"/>
      </w:pPr>
    </w:lvl>
    <w:lvl w:ilvl="4" w:tplc="C33A1FBC">
      <w:start w:val="1"/>
      <w:numFmt w:val="lowerLetter"/>
      <w:lvlText w:val="%5."/>
      <w:lvlJc w:val="left"/>
      <w:pPr>
        <w:ind w:left="3600" w:hanging="360"/>
      </w:pPr>
    </w:lvl>
    <w:lvl w:ilvl="5" w:tplc="DB248444">
      <w:start w:val="1"/>
      <w:numFmt w:val="lowerRoman"/>
      <w:lvlText w:val="%6."/>
      <w:lvlJc w:val="right"/>
      <w:pPr>
        <w:ind w:left="4320" w:hanging="180"/>
      </w:pPr>
    </w:lvl>
    <w:lvl w:ilvl="6" w:tplc="AE626ACA">
      <w:start w:val="1"/>
      <w:numFmt w:val="decimal"/>
      <w:lvlText w:val="%7."/>
      <w:lvlJc w:val="left"/>
      <w:pPr>
        <w:ind w:left="5040" w:hanging="360"/>
      </w:pPr>
    </w:lvl>
    <w:lvl w:ilvl="7" w:tplc="67CC7416">
      <w:start w:val="1"/>
      <w:numFmt w:val="lowerLetter"/>
      <w:lvlText w:val="%8."/>
      <w:lvlJc w:val="left"/>
      <w:pPr>
        <w:ind w:left="5760" w:hanging="360"/>
      </w:pPr>
    </w:lvl>
    <w:lvl w:ilvl="8" w:tplc="E42AAF9A">
      <w:start w:val="1"/>
      <w:numFmt w:val="lowerRoman"/>
      <w:lvlText w:val="%9."/>
      <w:lvlJc w:val="right"/>
      <w:pPr>
        <w:ind w:left="6480" w:hanging="180"/>
      </w:pPr>
    </w:lvl>
  </w:abstractNum>
  <w:abstractNum w:abstractNumId="16" w15:restartNumberingAfterBreak="0">
    <w:nsid w:val="4CBD2E83"/>
    <w:multiLevelType w:val="hybridMultilevel"/>
    <w:tmpl w:val="FFFFFFFF"/>
    <w:lvl w:ilvl="0" w:tplc="03E24762">
      <w:start w:val="1"/>
      <w:numFmt w:val="decimal"/>
      <w:lvlText w:val="%1."/>
      <w:lvlJc w:val="left"/>
      <w:pPr>
        <w:ind w:left="720" w:hanging="360"/>
      </w:pPr>
    </w:lvl>
    <w:lvl w:ilvl="1" w:tplc="EAA206B4">
      <w:start w:val="1"/>
      <w:numFmt w:val="lowerLetter"/>
      <w:lvlText w:val="%2."/>
      <w:lvlJc w:val="left"/>
      <w:pPr>
        <w:ind w:left="1440" w:hanging="360"/>
      </w:pPr>
    </w:lvl>
    <w:lvl w:ilvl="2" w:tplc="8EDE65BC">
      <w:start w:val="1"/>
      <w:numFmt w:val="lowerRoman"/>
      <w:lvlText w:val="%3."/>
      <w:lvlJc w:val="right"/>
      <w:pPr>
        <w:ind w:left="2160" w:hanging="180"/>
      </w:pPr>
    </w:lvl>
    <w:lvl w:ilvl="3" w:tplc="32E6300A">
      <w:start w:val="1"/>
      <w:numFmt w:val="decimal"/>
      <w:lvlText w:val="%4."/>
      <w:lvlJc w:val="left"/>
      <w:pPr>
        <w:ind w:left="2880" w:hanging="360"/>
      </w:pPr>
    </w:lvl>
    <w:lvl w:ilvl="4" w:tplc="7ED64B18">
      <w:start w:val="1"/>
      <w:numFmt w:val="lowerLetter"/>
      <w:lvlText w:val="%5."/>
      <w:lvlJc w:val="left"/>
      <w:pPr>
        <w:ind w:left="3600" w:hanging="360"/>
      </w:pPr>
    </w:lvl>
    <w:lvl w:ilvl="5" w:tplc="48008E1A">
      <w:start w:val="1"/>
      <w:numFmt w:val="lowerRoman"/>
      <w:lvlText w:val="%6."/>
      <w:lvlJc w:val="right"/>
      <w:pPr>
        <w:ind w:left="4320" w:hanging="180"/>
      </w:pPr>
    </w:lvl>
    <w:lvl w:ilvl="6" w:tplc="14F68FF2">
      <w:start w:val="1"/>
      <w:numFmt w:val="decimal"/>
      <w:lvlText w:val="%7."/>
      <w:lvlJc w:val="left"/>
      <w:pPr>
        <w:ind w:left="5040" w:hanging="360"/>
      </w:pPr>
    </w:lvl>
    <w:lvl w:ilvl="7" w:tplc="BDB68174">
      <w:start w:val="1"/>
      <w:numFmt w:val="lowerLetter"/>
      <w:lvlText w:val="%8."/>
      <w:lvlJc w:val="left"/>
      <w:pPr>
        <w:ind w:left="5760" w:hanging="360"/>
      </w:pPr>
    </w:lvl>
    <w:lvl w:ilvl="8" w:tplc="E6F4BAB4">
      <w:start w:val="1"/>
      <w:numFmt w:val="lowerRoman"/>
      <w:lvlText w:val="%9."/>
      <w:lvlJc w:val="right"/>
      <w:pPr>
        <w:ind w:left="6480" w:hanging="180"/>
      </w:pPr>
    </w:lvl>
  </w:abstractNum>
  <w:abstractNum w:abstractNumId="17" w15:restartNumberingAfterBreak="0">
    <w:nsid w:val="553E6A6F"/>
    <w:multiLevelType w:val="hybridMultilevel"/>
    <w:tmpl w:val="FFFFFFFF"/>
    <w:lvl w:ilvl="0" w:tplc="05BAEB9C">
      <w:start w:val="1"/>
      <w:numFmt w:val="decimal"/>
      <w:lvlText w:val="%1."/>
      <w:lvlJc w:val="left"/>
      <w:pPr>
        <w:ind w:left="720" w:hanging="360"/>
      </w:pPr>
    </w:lvl>
    <w:lvl w:ilvl="1" w:tplc="7A8A69CC">
      <w:start w:val="1"/>
      <w:numFmt w:val="lowerLetter"/>
      <w:lvlText w:val="%2."/>
      <w:lvlJc w:val="left"/>
      <w:pPr>
        <w:ind w:left="1440" w:hanging="360"/>
      </w:pPr>
    </w:lvl>
    <w:lvl w:ilvl="2" w:tplc="3844ED3C">
      <w:start w:val="1"/>
      <w:numFmt w:val="lowerRoman"/>
      <w:lvlText w:val="%3."/>
      <w:lvlJc w:val="right"/>
      <w:pPr>
        <w:ind w:left="2160" w:hanging="180"/>
      </w:pPr>
    </w:lvl>
    <w:lvl w:ilvl="3" w:tplc="D7789228">
      <w:start w:val="1"/>
      <w:numFmt w:val="decimal"/>
      <w:lvlText w:val="%4."/>
      <w:lvlJc w:val="left"/>
      <w:pPr>
        <w:ind w:left="2880" w:hanging="360"/>
      </w:pPr>
    </w:lvl>
    <w:lvl w:ilvl="4" w:tplc="74184624">
      <w:start w:val="1"/>
      <w:numFmt w:val="lowerLetter"/>
      <w:lvlText w:val="%5."/>
      <w:lvlJc w:val="left"/>
      <w:pPr>
        <w:ind w:left="3600" w:hanging="360"/>
      </w:pPr>
    </w:lvl>
    <w:lvl w:ilvl="5" w:tplc="42E85060">
      <w:start w:val="1"/>
      <w:numFmt w:val="lowerRoman"/>
      <w:lvlText w:val="%6."/>
      <w:lvlJc w:val="right"/>
      <w:pPr>
        <w:ind w:left="4320" w:hanging="180"/>
      </w:pPr>
    </w:lvl>
    <w:lvl w:ilvl="6" w:tplc="EF16E064">
      <w:start w:val="1"/>
      <w:numFmt w:val="decimal"/>
      <w:lvlText w:val="%7."/>
      <w:lvlJc w:val="left"/>
      <w:pPr>
        <w:ind w:left="5040" w:hanging="360"/>
      </w:pPr>
    </w:lvl>
    <w:lvl w:ilvl="7" w:tplc="D742B6FE">
      <w:start w:val="1"/>
      <w:numFmt w:val="lowerLetter"/>
      <w:lvlText w:val="%8."/>
      <w:lvlJc w:val="left"/>
      <w:pPr>
        <w:ind w:left="5760" w:hanging="360"/>
      </w:pPr>
    </w:lvl>
    <w:lvl w:ilvl="8" w:tplc="E4A082F4">
      <w:start w:val="1"/>
      <w:numFmt w:val="lowerRoman"/>
      <w:lvlText w:val="%9."/>
      <w:lvlJc w:val="right"/>
      <w:pPr>
        <w:ind w:left="6480" w:hanging="180"/>
      </w:pPr>
    </w:lvl>
  </w:abstractNum>
  <w:abstractNum w:abstractNumId="18" w15:restartNumberingAfterBreak="0">
    <w:nsid w:val="5DE86175"/>
    <w:multiLevelType w:val="hybridMultilevel"/>
    <w:tmpl w:val="FFFFFFFF"/>
    <w:lvl w:ilvl="0" w:tplc="357A18C4">
      <w:start w:val="1"/>
      <w:numFmt w:val="decimal"/>
      <w:lvlText w:val="%1."/>
      <w:lvlJc w:val="left"/>
      <w:pPr>
        <w:ind w:left="720" w:hanging="360"/>
      </w:pPr>
    </w:lvl>
    <w:lvl w:ilvl="1" w:tplc="5906AA2E">
      <w:start w:val="1"/>
      <w:numFmt w:val="lowerLetter"/>
      <w:lvlText w:val="%2."/>
      <w:lvlJc w:val="left"/>
      <w:pPr>
        <w:ind w:left="1440" w:hanging="360"/>
      </w:pPr>
    </w:lvl>
    <w:lvl w:ilvl="2" w:tplc="439AC786">
      <w:start w:val="1"/>
      <w:numFmt w:val="lowerRoman"/>
      <w:lvlText w:val="%3."/>
      <w:lvlJc w:val="right"/>
      <w:pPr>
        <w:ind w:left="2160" w:hanging="180"/>
      </w:pPr>
    </w:lvl>
    <w:lvl w:ilvl="3" w:tplc="0EC04A98">
      <w:start w:val="1"/>
      <w:numFmt w:val="decimal"/>
      <w:lvlText w:val="%4."/>
      <w:lvlJc w:val="left"/>
      <w:pPr>
        <w:ind w:left="2880" w:hanging="360"/>
      </w:pPr>
    </w:lvl>
    <w:lvl w:ilvl="4" w:tplc="079682C8">
      <w:start w:val="1"/>
      <w:numFmt w:val="lowerLetter"/>
      <w:lvlText w:val="%5."/>
      <w:lvlJc w:val="left"/>
      <w:pPr>
        <w:ind w:left="3600" w:hanging="360"/>
      </w:pPr>
    </w:lvl>
    <w:lvl w:ilvl="5" w:tplc="DA687D60">
      <w:start w:val="1"/>
      <w:numFmt w:val="lowerRoman"/>
      <w:lvlText w:val="%6."/>
      <w:lvlJc w:val="right"/>
      <w:pPr>
        <w:ind w:left="4320" w:hanging="180"/>
      </w:pPr>
    </w:lvl>
    <w:lvl w:ilvl="6" w:tplc="36FCC02E">
      <w:start w:val="1"/>
      <w:numFmt w:val="decimal"/>
      <w:lvlText w:val="%7."/>
      <w:lvlJc w:val="left"/>
      <w:pPr>
        <w:ind w:left="5040" w:hanging="360"/>
      </w:pPr>
    </w:lvl>
    <w:lvl w:ilvl="7" w:tplc="404AD908">
      <w:start w:val="1"/>
      <w:numFmt w:val="lowerLetter"/>
      <w:lvlText w:val="%8."/>
      <w:lvlJc w:val="left"/>
      <w:pPr>
        <w:ind w:left="5760" w:hanging="360"/>
      </w:pPr>
    </w:lvl>
    <w:lvl w:ilvl="8" w:tplc="99FABB2A">
      <w:start w:val="1"/>
      <w:numFmt w:val="lowerRoman"/>
      <w:lvlText w:val="%9."/>
      <w:lvlJc w:val="right"/>
      <w:pPr>
        <w:ind w:left="6480" w:hanging="180"/>
      </w:pPr>
    </w:lvl>
  </w:abstractNum>
  <w:abstractNum w:abstractNumId="19" w15:restartNumberingAfterBreak="0">
    <w:nsid w:val="5E6217FB"/>
    <w:multiLevelType w:val="hybridMultilevel"/>
    <w:tmpl w:val="FFFFFFFF"/>
    <w:lvl w:ilvl="0" w:tplc="53961CCC">
      <w:start w:val="1"/>
      <w:numFmt w:val="decimal"/>
      <w:lvlText w:val="%1."/>
      <w:lvlJc w:val="left"/>
      <w:pPr>
        <w:ind w:left="720" w:hanging="360"/>
      </w:pPr>
    </w:lvl>
    <w:lvl w:ilvl="1" w:tplc="024211DC">
      <w:start w:val="1"/>
      <w:numFmt w:val="lowerLetter"/>
      <w:lvlText w:val="%2."/>
      <w:lvlJc w:val="left"/>
      <w:pPr>
        <w:ind w:left="1440" w:hanging="360"/>
      </w:pPr>
    </w:lvl>
    <w:lvl w:ilvl="2" w:tplc="7870DC3A">
      <w:start w:val="1"/>
      <w:numFmt w:val="lowerRoman"/>
      <w:lvlText w:val="%3."/>
      <w:lvlJc w:val="right"/>
      <w:pPr>
        <w:ind w:left="2160" w:hanging="180"/>
      </w:pPr>
    </w:lvl>
    <w:lvl w:ilvl="3" w:tplc="1DD841F0">
      <w:start w:val="1"/>
      <w:numFmt w:val="decimal"/>
      <w:lvlText w:val="%4."/>
      <w:lvlJc w:val="left"/>
      <w:pPr>
        <w:ind w:left="2880" w:hanging="360"/>
      </w:pPr>
    </w:lvl>
    <w:lvl w:ilvl="4" w:tplc="E5AEC622">
      <w:start w:val="1"/>
      <w:numFmt w:val="lowerLetter"/>
      <w:lvlText w:val="%5."/>
      <w:lvlJc w:val="left"/>
      <w:pPr>
        <w:ind w:left="3600" w:hanging="360"/>
      </w:pPr>
    </w:lvl>
    <w:lvl w:ilvl="5" w:tplc="BE4CF884">
      <w:start w:val="1"/>
      <w:numFmt w:val="lowerRoman"/>
      <w:lvlText w:val="%6."/>
      <w:lvlJc w:val="right"/>
      <w:pPr>
        <w:ind w:left="4320" w:hanging="180"/>
      </w:pPr>
    </w:lvl>
    <w:lvl w:ilvl="6" w:tplc="7B8AF832">
      <w:start w:val="1"/>
      <w:numFmt w:val="decimal"/>
      <w:lvlText w:val="%7."/>
      <w:lvlJc w:val="left"/>
      <w:pPr>
        <w:ind w:left="5040" w:hanging="360"/>
      </w:pPr>
    </w:lvl>
    <w:lvl w:ilvl="7" w:tplc="2578CE52">
      <w:start w:val="1"/>
      <w:numFmt w:val="lowerLetter"/>
      <w:lvlText w:val="%8."/>
      <w:lvlJc w:val="left"/>
      <w:pPr>
        <w:ind w:left="5760" w:hanging="360"/>
      </w:pPr>
    </w:lvl>
    <w:lvl w:ilvl="8" w:tplc="9686FE8E">
      <w:start w:val="1"/>
      <w:numFmt w:val="lowerRoman"/>
      <w:lvlText w:val="%9."/>
      <w:lvlJc w:val="right"/>
      <w:pPr>
        <w:ind w:left="6480" w:hanging="180"/>
      </w:pPr>
    </w:lvl>
  </w:abstractNum>
  <w:abstractNum w:abstractNumId="20" w15:restartNumberingAfterBreak="0">
    <w:nsid w:val="5EEB1EA8"/>
    <w:multiLevelType w:val="hybridMultilevel"/>
    <w:tmpl w:val="FFFFFFFF"/>
    <w:lvl w:ilvl="0" w:tplc="A87AC7EE">
      <w:start w:val="1"/>
      <w:numFmt w:val="decimal"/>
      <w:lvlText w:val="%1."/>
      <w:lvlJc w:val="left"/>
      <w:pPr>
        <w:ind w:left="720" w:hanging="360"/>
      </w:pPr>
    </w:lvl>
    <w:lvl w:ilvl="1" w:tplc="8AD6A34A">
      <w:start w:val="1"/>
      <w:numFmt w:val="lowerLetter"/>
      <w:lvlText w:val="%2."/>
      <w:lvlJc w:val="left"/>
      <w:pPr>
        <w:ind w:left="1440" w:hanging="360"/>
      </w:pPr>
    </w:lvl>
    <w:lvl w:ilvl="2" w:tplc="DEB461C2">
      <w:start w:val="1"/>
      <w:numFmt w:val="lowerRoman"/>
      <w:lvlText w:val="%3."/>
      <w:lvlJc w:val="right"/>
      <w:pPr>
        <w:ind w:left="2160" w:hanging="180"/>
      </w:pPr>
    </w:lvl>
    <w:lvl w:ilvl="3" w:tplc="EB36FDCC">
      <w:start w:val="1"/>
      <w:numFmt w:val="decimal"/>
      <w:lvlText w:val="%4."/>
      <w:lvlJc w:val="left"/>
      <w:pPr>
        <w:ind w:left="2880" w:hanging="360"/>
      </w:pPr>
    </w:lvl>
    <w:lvl w:ilvl="4" w:tplc="02FAA1EA">
      <w:start w:val="1"/>
      <w:numFmt w:val="lowerLetter"/>
      <w:lvlText w:val="%5."/>
      <w:lvlJc w:val="left"/>
      <w:pPr>
        <w:ind w:left="3600" w:hanging="360"/>
      </w:pPr>
    </w:lvl>
    <w:lvl w:ilvl="5" w:tplc="38A46E74">
      <w:start w:val="1"/>
      <w:numFmt w:val="lowerRoman"/>
      <w:lvlText w:val="%6."/>
      <w:lvlJc w:val="right"/>
      <w:pPr>
        <w:ind w:left="4320" w:hanging="180"/>
      </w:pPr>
    </w:lvl>
    <w:lvl w:ilvl="6" w:tplc="BCFED20E">
      <w:start w:val="1"/>
      <w:numFmt w:val="decimal"/>
      <w:lvlText w:val="%7."/>
      <w:lvlJc w:val="left"/>
      <w:pPr>
        <w:ind w:left="5040" w:hanging="360"/>
      </w:pPr>
    </w:lvl>
    <w:lvl w:ilvl="7" w:tplc="11F674E0">
      <w:start w:val="1"/>
      <w:numFmt w:val="lowerLetter"/>
      <w:lvlText w:val="%8."/>
      <w:lvlJc w:val="left"/>
      <w:pPr>
        <w:ind w:left="5760" w:hanging="360"/>
      </w:pPr>
    </w:lvl>
    <w:lvl w:ilvl="8" w:tplc="26BA048A">
      <w:start w:val="1"/>
      <w:numFmt w:val="lowerRoman"/>
      <w:lvlText w:val="%9."/>
      <w:lvlJc w:val="right"/>
      <w:pPr>
        <w:ind w:left="6480" w:hanging="180"/>
      </w:pPr>
    </w:lvl>
  </w:abstractNum>
  <w:abstractNum w:abstractNumId="21" w15:restartNumberingAfterBreak="0">
    <w:nsid w:val="60FB3DD7"/>
    <w:multiLevelType w:val="hybridMultilevel"/>
    <w:tmpl w:val="FFFFFFFF"/>
    <w:lvl w:ilvl="0" w:tplc="452E6390">
      <w:start w:val="1"/>
      <w:numFmt w:val="decimal"/>
      <w:lvlText w:val="%1."/>
      <w:lvlJc w:val="left"/>
      <w:pPr>
        <w:ind w:left="720" w:hanging="360"/>
      </w:pPr>
    </w:lvl>
    <w:lvl w:ilvl="1" w:tplc="07AC8DB4">
      <w:start w:val="1"/>
      <w:numFmt w:val="lowerLetter"/>
      <w:lvlText w:val="%2."/>
      <w:lvlJc w:val="left"/>
      <w:pPr>
        <w:ind w:left="1440" w:hanging="360"/>
      </w:pPr>
    </w:lvl>
    <w:lvl w:ilvl="2" w:tplc="B33C85DA">
      <w:start w:val="1"/>
      <w:numFmt w:val="lowerRoman"/>
      <w:lvlText w:val="%3."/>
      <w:lvlJc w:val="right"/>
      <w:pPr>
        <w:ind w:left="2160" w:hanging="180"/>
      </w:pPr>
    </w:lvl>
    <w:lvl w:ilvl="3" w:tplc="A1E09CFC">
      <w:start w:val="1"/>
      <w:numFmt w:val="decimal"/>
      <w:lvlText w:val="%4."/>
      <w:lvlJc w:val="left"/>
      <w:pPr>
        <w:ind w:left="2880" w:hanging="360"/>
      </w:pPr>
    </w:lvl>
    <w:lvl w:ilvl="4" w:tplc="E572E620">
      <w:start w:val="1"/>
      <w:numFmt w:val="lowerLetter"/>
      <w:lvlText w:val="%5."/>
      <w:lvlJc w:val="left"/>
      <w:pPr>
        <w:ind w:left="3600" w:hanging="360"/>
      </w:pPr>
    </w:lvl>
    <w:lvl w:ilvl="5" w:tplc="F9EA5336">
      <w:start w:val="1"/>
      <w:numFmt w:val="lowerRoman"/>
      <w:lvlText w:val="%6."/>
      <w:lvlJc w:val="right"/>
      <w:pPr>
        <w:ind w:left="4320" w:hanging="180"/>
      </w:pPr>
    </w:lvl>
    <w:lvl w:ilvl="6" w:tplc="AD263D0C">
      <w:start w:val="1"/>
      <w:numFmt w:val="decimal"/>
      <w:lvlText w:val="%7."/>
      <w:lvlJc w:val="left"/>
      <w:pPr>
        <w:ind w:left="5040" w:hanging="360"/>
      </w:pPr>
    </w:lvl>
    <w:lvl w:ilvl="7" w:tplc="87FA1ECC">
      <w:start w:val="1"/>
      <w:numFmt w:val="lowerLetter"/>
      <w:lvlText w:val="%8."/>
      <w:lvlJc w:val="left"/>
      <w:pPr>
        <w:ind w:left="5760" w:hanging="360"/>
      </w:pPr>
    </w:lvl>
    <w:lvl w:ilvl="8" w:tplc="FFAE5F4A">
      <w:start w:val="1"/>
      <w:numFmt w:val="lowerRoman"/>
      <w:lvlText w:val="%9."/>
      <w:lvlJc w:val="right"/>
      <w:pPr>
        <w:ind w:left="6480" w:hanging="180"/>
      </w:pPr>
    </w:lvl>
  </w:abstractNum>
  <w:abstractNum w:abstractNumId="22" w15:restartNumberingAfterBreak="0">
    <w:nsid w:val="67765911"/>
    <w:multiLevelType w:val="hybridMultilevel"/>
    <w:tmpl w:val="FFFFFFFF"/>
    <w:lvl w:ilvl="0" w:tplc="630C615A">
      <w:start w:val="1"/>
      <w:numFmt w:val="decimal"/>
      <w:lvlText w:val="%1."/>
      <w:lvlJc w:val="left"/>
      <w:pPr>
        <w:ind w:left="720" w:hanging="360"/>
      </w:pPr>
    </w:lvl>
    <w:lvl w:ilvl="1" w:tplc="366C4F28">
      <w:start w:val="1"/>
      <w:numFmt w:val="lowerLetter"/>
      <w:lvlText w:val="%2."/>
      <w:lvlJc w:val="left"/>
      <w:pPr>
        <w:ind w:left="1440" w:hanging="360"/>
      </w:pPr>
    </w:lvl>
    <w:lvl w:ilvl="2" w:tplc="23D289C6">
      <w:start w:val="1"/>
      <w:numFmt w:val="lowerRoman"/>
      <w:lvlText w:val="%3."/>
      <w:lvlJc w:val="right"/>
      <w:pPr>
        <w:ind w:left="2160" w:hanging="180"/>
      </w:pPr>
    </w:lvl>
    <w:lvl w:ilvl="3" w:tplc="0EB6979C">
      <w:start w:val="1"/>
      <w:numFmt w:val="decimal"/>
      <w:lvlText w:val="%4."/>
      <w:lvlJc w:val="left"/>
      <w:pPr>
        <w:ind w:left="2880" w:hanging="360"/>
      </w:pPr>
    </w:lvl>
    <w:lvl w:ilvl="4" w:tplc="CC80D7AC">
      <w:start w:val="1"/>
      <w:numFmt w:val="lowerLetter"/>
      <w:lvlText w:val="%5."/>
      <w:lvlJc w:val="left"/>
      <w:pPr>
        <w:ind w:left="3600" w:hanging="360"/>
      </w:pPr>
    </w:lvl>
    <w:lvl w:ilvl="5" w:tplc="A152738A">
      <w:start w:val="1"/>
      <w:numFmt w:val="lowerRoman"/>
      <w:lvlText w:val="%6."/>
      <w:lvlJc w:val="right"/>
      <w:pPr>
        <w:ind w:left="4320" w:hanging="180"/>
      </w:pPr>
    </w:lvl>
    <w:lvl w:ilvl="6" w:tplc="D33ADC98">
      <w:start w:val="1"/>
      <w:numFmt w:val="decimal"/>
      <w:lvlText w:val="%7."/>
      <w:lvlJc w:val="left"/>
      <w:pPr>
        <w:ind w:left="5040" w:hanging="360"/>
      </w:pPr>
    </w:lvl>
    <w:lvl w:ilvl="7" w:tplc="3DFC6904">
      <w:start w:val="1"/>
      <w:numFmt w:val="lowerLetter"/>
      <w:lvlText w:val="%8."/>
      <w:lvlJc w:val="left"/>
      <w:pPr>
        <w:ind w:left="5760" w:hanging="360"/>
      </w:pPr>
    </w:lvl>
    <w:lvl w:ilvl="8" w:tplc="317001C0">
      <w:start w:val="1"/>
      <w:numFmt w:val="lowerRoman"/>
      <w:lvlText w:val="%9."/>
      <w:lvlJc w:val="right"/>
      <w:pPr>
        <w:ind w:left="6480" w:hanging="180"/>
      </w:pPr>
    </w:lvl>
  </w:abstractNum>
  <w:abstractNum w:abstractNumId="23" w15:restartNumberingAfterBreak="0">
    <w:nsid w:val="6E6A26EA"/>
    <w:multiLevelType w:val="hybridMultilevel"/>
    <w:tmpl w:val="FFFFFFFF"/>
    <w:lvl w:ilvl="0" w:tplc="5228520A">
      <w:start w:val="1"/>
      <w:numFmt w:val="decimal"/>
      <w:lvlText w:val="%1."/>
      <w:lvlJc w:val="left"/>
      <w:pPr>
        <w:ind w:left="720" w:hanging="360"/>
      </w:pPr>
    </w:lvl>
    <w:lvl w:ilvl="1" w:tplc="B3F8BA90">
      <w:start w:val="1"/>
      <w:numFmt w:val="lowerLetter"/>
      <w:lvlText w:val="%2."/>
      <w:lvlJc w:val="left"/>
      <w:pPr>
        <w:ind w:left="1440" w:hanging="360"/>
      </w:pPr>
    </w:lvl>
    <w:lvl w:ilvl="2" w:tplc="BAFAB31C">
      <w:start w:val="1"/>
      <w:numFmt w:val="lowerRoman"/>
      <w:lvlText w:val="%3."/>
      <w:lvlJc w:val="right"/>
      <w:pPr>
        <w:ind w:left="2160" w:hanging="180"/>
      </w:pPr>
    </w:lvl>
    <w:lvl w:ilvl="3" w:tplc="ACC8FF46">
      <w:start w:val="1"/>
      <w:numFmt w:val="decimal"/>
      <w:lvlText w:val="%4."/>
      <w:lvlJc w:val="left"/>
      <w:pPr>
        <w:ind w:left="2880" w:hanging="360"/>
      </w:pPr>
    </w:lvl>
    <w:lvl w:ilvl="4" w:tplc="EC28418A">
      <w:start w:val="1"/>
      <w:numFmt w:val="lowerLetter"/>
      <w:lvlText w:val="%5."/>
      <w:lvlJc w:val="left"/>
      <w:pPr>
        <w:ind w:left="3600" w:hanging="360"/>
      </w:pPr>
    </w:lvl>
    <w:lvl w:ilvl="5" w:tplc="96C6AA86">
      <w:start w:val="1"/>
      <w:numFmt w:val="lowerRoman"/>
      <w:lvlText w:val="%6."/>
      <w:lvlJc w:val="right"/>
      <w:pPr>
        <w:ind w:left="4320" w:hanging="180"/>
      </w:pPr>
    </w:lvl>
    <w:lvl w:ilvl="6" w:tplc="628C0022">
      <w:start w:val="1"/>
      <w:numFmt w:val="decimal"/>
      <w:lvlText w:val="%7."/>
      <w:lvlJc w:val="left"/>
      <w:pPr>
        <w:ind w:left="5040" w:hanging="360"/>
      </w:pPr>
    </w:lvl>
    <w:lvl w:ilvl="7" w:tplc="9692E130">
      <w:start w:val="1"/>
      <w:numFmt w:val="lowerLetter"/>
      <w:lvlText w:val="%8."/>
      <w:lvlJc w:val="left"/>
      <w:pPr>
        <w:ind w:left="5760" w:hanging="360"/>
      </w:pPr>
    </w:lvl>
    <w:lvl w:ilvl="8" w:tplc="96CA505E">
      <w:start w:val="1"/>
      <w:numFmt w:val="lowerRoman"/>
      <w:lvlText w:val="%9."/>
      <w:lvlJc w:val="right"/>
      <w:pPr>
        <w:ind w:left="6480" w:hanging="180"/>
      </w:pPr>
    </w:lvl>
  </w:abstractNum>
  <w:abstractNum w:abstractNumId="24" w15:restartNumberingAfterBreak="0">
    <w:nsid w:val="6EB44D6D"/>
    <w:multiLevelType w:val="hybridMultilevel"/>
    <w:tmpl w:val="FFFFFFFF"/>
    <w:lvl w:ilvl="0" w:tplc="07EE96A2">
      <w:start w:val="1"/>
      <w:numFmt w:val="decimal"/>
      <w:lvlText w:val="%1."/>
      <w:lvlJc w:val="left"/>
      <w:pPr>
        <w:ind w:left="720" w:hanging="360"/>
      </w:pPr>
    </w:lvl>
    <w:lvl w:ilvl="1" w:tplc="2A044C64">
      <w:start w:val="1"/>
      <w:numFmt w:val="lowerLetter"/>
      <w:lvlText w:val="%2."/>
      <w:lvlJc w:val="left"/>
      <w:pPr>
        <w:ind w:left="1440" w:hanging="360"/>
      </w:pPr>
    </w:lvl>
    <w:lvl w:ilvl="2" w:tplc="FFCA8A66">
      <w:start w:val="1"/>
      <w:numFmt w:val="lowerRoman"/>
      <w:lvlText w:val="%3."/>
      <w:lvlJc w:val="right"/>
      <w:pPr>
        <w:ind w:left="2160" w:hanging="180"/>
      </w:pPr>
    </w:lvl>
    <w:lvl w:ilvl="3" w:tplc="E21E23AC">
      <w:start w:val="1"/>
      <w:numFmt w:val="decimal"/>
      <w:lvlText w:val="%4."/>
      <w:lvlJc w:val="left"/>
      <w:pPr>
        <w:ind w:left="2880" w:hanging="360"/>
      </w:pPr>
    </w:lvl>
    <w:lvl w:ilvl="4" w:tplc="04AEC336">
      <w:start w:val="1"/>
      <w:numFmt w:val="lowerLetter"/>
      <w:lvlText w:val="%5."/>
      <w:lvlJc w:val="left"/>
      <w:pPr>
        <w:ind w:left="3600" w:hanging="360"/>
      </w:pPr>
    </w:lvl>
    <w:lvl w:ilvl="5" w:tplc="7CD8D0D0">
      <w:start w:val="1"/>
      <w:numFmt w:val="lowerRoman"/>
      <w:lvlText w:val="%6."/>
      <w:lvlJc w:val="right"/>
      <w:pPr>
        <w:ind w:left="4320" w:hanging="180"/>
      </w:pPr>
    </w:lvl>
    <w:lvl w:ilvl="6" w:tplc="6F7ECB9E">
      <w:start w:val="1"/>
      <w:numFmt w:val="decimal"/>
      <w:lvlText w:val="%7."/>
      <w:lvlJc w:val="left"/>
      <w:pPr>
        <w:ind w:left="5040" w:hanging="360"/>
      </w:pPr>
    </w:lvl>
    <w:lvl w:ilvl="7" w:tplc="23749908">
      <w:start w:val="1"/>
      <w:numFmt w:val="lowerLetter"/>
      <w:lvlText w:val="%8."/>
      <w:lvlJc w:val="left"/>
      <w:pPr>
        <w:ind w:left="5760" w:hanging="360"/>
      </w:pPr>
    </w:lvl>
    <w:lvl w:ilvl="8" w:tplc="74DA4B62">
      <w:start w:val="1"/>
      <w:numFmt w:val="lowerRoman"/>
      <w:lvlText w:val="%9."/>
      <w:lvlJc w:val="right"/>
      <w:pPr>
        <w:ind w:left="6480" w:hanging="180"/>
      </w:pPr>
    </w:lvl>
  </w:abstractNum>
  <w:abstractNum w:abstractNumId="25" w15:restartNumberingAfterBreak="0">
    <w:nsid w:val="70845A3A"/>
    <w:multiLevelType w:val="hybridMultilevel"/>
    <w:tmpl w:val="FFFFFFFF"/>
    <w:lvl w:ilvl="0" w:tplc="5A863026">
      <w:start w:val="1"/>
      <w:numFmt w:val="decimal"/>
      <w:lvlText w:val="%1."/>
      <w:lvlJc w:val="left"/>
      <w:pPr>
        <w:ind w:left="720" w:hanging="360"/>
      </w:pPr>
    </w:lvl>
    <w:lvl w:ilvl="1" w:tplc="9CA02AB0">
      <w:start w:val="1"/>
      <w:numFmt w:val="lowerLetter"/>
      <w:lvlText w:val="%2."/>
      <w:lvlJc w:val="left"/>
      <w:pPr>
        <w:ind w:left="1440" w:hanging="360"/>
      </w:pPr>
    </w:lvl>
    <w:lvl w:ilvl="2" w:tplc="FDDA4DF4">
      <w:start w:val="1"/>
      <w:numFmt w:val="lowerRoman"/>
      <w:lvlText w:val="%3."/>
      <w:lvlJc w:val="right"/>
      <w:pPr>
        <w:ind w:left="2160" w:hanging="180"/>
      </w:pPr>
    </w:lvl>
    <w:lvl w:ilvl="3" w:tplc="12E4F5FE">
      <w:start w:val="1"/>
      <w:numFmt w:val="decimal"/>
      <w:lvlText w:val="%4."/>
      <w:lvlJc w:val="left"/>
      <w:pPr>
        <w:ind w:left="2880" w:hanging="360"/>
      </w:pPr>
    </w:lvl>
    <w:lvl w:ilvl="4" w:tplc="C1CA099E">
      <w:start w:val="1"/>
      <w:numFmt w:val="lowerLetter"/>
      <w:lvlText w:val="%5."/>
      <w:lvlJc w:val="left"/>
      <w:pPr>
        <w:ind w:left="3600" w:hanging="360"/>
      </w:pPr>
    </w:lvl>
    <w:lvl w:ilvl="5" w:tplc="37A87B90">
      <w:start w:val="1"/>
      <w:numFmt w:val="lowerRoman"/>
      <w:lvlText w:val="%6."/>
      <w:lvlJc w:val="right"/>
      <w:pPr>
        <w:ind w:left="4320" w:hanging="180"/>
      </w:pPr>
    </w:lvl>
    <w:lvl w:ilvl="6" w:tplc="E46A5696">
      <w:start w:val="1"/>
      <w:numFmt w:val="decimal"/>
      <w:lvlText w:val="%7."/>
      <w:lvlJc w:val="left"/>
      <w:pPr>
        <w:ind w:left="5040" w:hanging="360"/>
      </w:pPr>
    </w:lvl>
    <w:lvl w:ilvl="7" w:tplc="1E5025B0">
      <w:start w:val="1"/>
      <w:numFmt w:val="lowerLetter"/>
      <w:lvlText w:val="%8."/>
      <w:lvlJc w:val="left"/>
      <w:pPr>
        <w:ind w:left="5760" w:hanging="360"/>
      </w:pPr>
    </w:lvl>
    <w:lvl w:ilvl="8" w:tplc="16841860">
      <w:start w:val="1"/>
      <w:numFmt w:val="lowerRoman"/>
      <w:lvlText w:val="%9."/>
      <w:lvlJc w:val="right"/>
      <w:pPr>
        <w:ind w:left="6480" w:hanging="180"/>
      </w:pPr>
    </w:lvl>
  </w:abstractNum>
  <w:abstractNum w:abstractNumId="26" w15:restartNumberingAfterBreak="0">
    <w:nsid w:val="71004CB7"/>
    <w:multiLevelType w:val="hybridMultilevel"/>
    <w:tmpl w:val="FFFFFFFF"/>
    <w:lvl w:ilvl="0" w:tplc="9D3208B6">
      <w:start w:val="1"/>
      <w:numFmt w:val="decimal"/>
      <w:lvlText w:val="%1."/>
      <w:lvlJc w:val="left"/>
      <w:pPr>
        <w:ind w:left="720" w:hanging="360"/>
      </w:pPr>
    </w:lvl>
    <w:lvl w:ilvl="1" w:tplc="A2EA6570">
      <w:start w:val="1"/>
      <w:numFmt w:val="lowerLetter"/>
      <w:lvlText w:val="%2."/>
      <w:lvlJc w:val="left"/>
      <w:pPr>
        <w:ind w:left="1440" w:hanging="360"/>
      </w:pPr>
    </w:lvl>
    <w:lvl w:ilvl="2" w:tplc="E6829B86">
      <w:start w:val="1"/>
      <w:numFmt w:val="lowerRoman"/>
      <w:lvlText w:val="%3."/>
      <w:lvlJc w:val="right"/>
      <w:pPr>
        <w:ind w:left="2160" w:hanging="180"/>
      </w:pPr>
    </w:lvl>
    <w:lvl w:ilvl="3" w:tplc="F35A59E6">
      <w:start w:val="1"/>
      <w:numFmt w:val="decimal"/>
      <w:lvlText w:val="%4."/>
      <w:lvlJc w:val="left"/>
      <w:pPr>
        <w:ind w:left="2880" w:hanging="360"/>
      </w:pPr>
    </w:lvl>
    <w:lvl w:ilvl="4" w:tplc="48D231CE">
      <w:start w:val="1"/>
      <w:numFmt w:val="lowerLetter"/>
      <w:lvlText w:val="%5."/>
      <w:lvlJc w:val="left"/>
      <w:pPr>
        <w:ind w:left="3600" w:hanging="360"/>
      </w:pPr>
    </w:lvl>
    <w:lvl w:ilvl="5" w:tplc="2668B2EA">
      <w:start w:val="1"/>
      <w:numFmt w:val="lowerRoman"/>
      <w:lvlText w:val="%6."/>
      <w:lvlJc w:val="right"/>
      <w:pPr>
        <w:ind w:left="4320" w:hanging="180"/>
      </w:pPr>
    </w:lvl>
    <w:lvl w:ilvl="6" w:tplc="71BEE2E0">
      <w:start w:val="1"/>
      <w:numFmt w:val="decimal"/>
      <w:lvlText w:val="%7."/>
      <w:lvlJc w:val="left"/>
      <w:pPr>
        <w:ind w:left="5040" w:hanging="360"/>
      </w:pPr>
    </w:lvl>
    <w:lvl w:ilvl="7" w:tplc="3FB22068">
      <w:start w:val="1"/>
      <w:numFmt w:val="lowerLetter"/>
      <w:lvlText w:val="%8."/>
      <w:lvlJc w:val="left"/>
      <w:pPr>
        <w:ind w:left="5760" w:hanging="360"/>
      </w:pPr>
    </w:lvl>
    <w:lvl w:ilvl="8" w:tplc="AAD42C4A">
      <w:start w:val="1"/>
      <w:numFmt w:val="lowerRoman"/>
      <w:lvlText w:val="%9."/>
      <w:lvlJc w:val="right"/>
      <w:pPr>
        <w:ind w:left="6480" w:hanging="180"/>
      </w:pPr>
    </w:lvl>
  </w:abstractNum>
  <w:abstractNum w:abstractNumId="27" w15:restartNumberingAfterBreak="0">
    <w:nsid w:val="73223824"/>
    <w:multiLevelType w:val="hybridMultilevel"/>
    <w:tmpl w:val="FFFFFFFF"/>
    <w:lvl w:ilvl="0" w:tplc="D87451AC">
      <w:start w:val="1"/>
      <w:numFmt w:val="decimal"/>
      <w:lvlText w:val="%1."/>
      <w:lvlJc w:val="left"/>
      <w:pPr>
        <w:ind w:left="720" w:hanging="360"/>
      </w:pPr>
    </w:lvl>
    <w:lvl w:ilvl="1" w:tplc="AE3E2868">
      <w:start w:val="1"/>
      <w:numFmt w:val="lowerLetter"/>
      <w:lvlText w:val="%2."/>
      <w:lvlJc w:val="left"/>
      <w:pPr>
        <w:ind w:left="1440" w:hanging="360"/>
      </w:pPr>
    </w:lvl>
    <w:lvl w:ilvl="2" w:tplc="7ABAD84C">
      <w:start w:val="1"/>
      <w:numFmt w:val="lowerRoman"/>
      <w:lvlText w:val="%3."/>
      <w:lvlJc w:val="right"/>
      <w:pPr>
        <w:ind w:left="2160" w:hanging="180"/>
      </w:pPr>
    </w:lvl>
    <w:lvl w:ilvl="3" w:tplc="92A2B7FC">
      <w:start w:val="1"/>
      <w:numFmt w:val="decimal"/>
      <w:lvlText w:val="%4."/>
      <w:lvlJc w:val="left"/>
      <w:pPr>
        <w:ind w:left="2880" w:hanging="360"/>
      </w:pPr>
    </w:lvl>
    <w:lvl w:ilvl="4" w:tplc="CBC0F8BE">
      <w:start w:val="1"/>
      <w:numFmt w:val="lowerLetter"/>
      <w:lvlText w:val="%5."/>
      <w:lvlJc w:val="left"/>
      <w:pPr>
        <w:ind w:left="3600" w:hanging="360"/>
      </w:pPr>
    </w:lvl>
    <w:lvl w:ilvl="5" w:tplc="250213BE">
      <w:start w:val="1"/>
      <w:numFmt w:val="lowerRoman"/>
      <w:lvlText w:val="%6."/>
      <w:lvlJc w:val="right"/>
      <w:pPr>
        <w:ind w:left="4320" w:hanging="180"/>
      </w:pPr>
    </w:lvl>
    <w:lvl w:ilvl="6" w:tplc="BB44A926">
      <w:start w:val="1"/>
      <w:numFmt w:val="decimal"/>
      <w:lvlText w:val="%7."/>
      <w:lvlJc w:val="left"/>
      <w:pPr>
        <w:ind w:left="5040" w:hanging="360"/>
      </w:pPr>
    </w:lvl>
    <w:lvl w:ilvl="7" w:tplc="982E8C76">
      <w:start w:val="1"/>
      <w:numFmt w:val="lowerLetter"/>
      <w:lvlText w:val="%8."/>
      <w:lvlJc w:val="left"/>
      <w:pPr>
        <w:ind w:left="5760" w:hanging="360"/>
      </w:pPr>
    </w:lvl>
    <w:lvl w:ilvl="8" w:tplc="F8AA4D60">
      <w:start w:val="1"/>
      <w:numFmt w:val="lowerRoman"/>
      <w:lvlText w:val="%9."/>
      <w:lvlJc w:val="right"/>
      <w:pPr>
        <w:ind w:left="6480" w:hanging="180"/>
      </w:pPr>
    </w:lvl>
  </w:abstractNum>
  <w:abstractNum w:abstractNumId="28" w15:restartNumberingAfterBreak="0">
    <w:nsid w:val="73B41BEF"/>
    <w:multiLevelType w:val="hybridMultilevel"/>
    <w:tmpl w:val="FFFFFFFF"/>
    <w:lvl w:ilvl="0" w:tplc="ABA2162A">
      <w:start w:val="1"/>
      <w:numFmt w:val="decimal"/>
      <w:lvlText w:val="%1."/>
      <w:lvlJc w:val="left"/>
      <w:pPr>
        <w:ind w:left="720" w:hanging="360"/>
      </w:pPr>
    </w:lvl>
    <w:lvl w:ilvl="1" w:tplc="8CB440A6">
      <w:start w:val="1"/>
      <w:numFmt w:val="lowerLetter"/>
      <w:lvlText w:val="%2."/>
      <w:lvlJc w:val="left"/>
      <w:pPr>
        <w:ind w:left="1440" w:hanging="360"/>
      </w:pPr>
    </w:lvl>
    <w:lvl w:ilvl="2" w:tplc="89945BD8">
      <w:start w:val="1"/>
      <w:numFmt w:val="lowerRoman"/>
      <w:lvlText w:val="%3."/>
      <w:lvlJc w:val="right"/>
      <w:pPr>
        <w:ind w:left="2160" w:hanging="180"/>
      </w:pPr>
    </w:lvl>
    <w:lvl w:ilvl="3" w:tplc="FF608CC4">
      <w:start w:val="1"/>
      <w:numFmt w:val="decimal"/>
      <w:lvlText w:val="%4."/>
      <w:lvlJc w:val="left"/>
      <w:pPr>
        <w:ind w:left="2880" w:hanging="360"/>
      </w:pPr>
    </w:lvl>
    <w:lvl w:ilvl="4" w:tplc="DABE3562">
      <w:start w:val="1"/>
      <w:numFmt w:val="lowerLetter"/>
      <w:lvlText w:val="%5."/>
      <w:lvlJc w:val="left"/>
      <w:pPr>
        <w:ind w:left="3600" w:hanging="360"/>
      </w:pPr>
    </w:lvl>
    <w:lvl w:ilvl="5" w:tplc="819480E4">
      <w:start w:val="1"/>
      <w:numFmt w:val="lowerRoman"/>
      <w:lvlText w:val="%6."/>
      <w:lvlJc w:val="right"/>
      <w:pPr>
        <w:ind w:left="4320" w:hanging="180"/>
      </w:pPr>
    </w:lvl>
    <w:lvl w:ilvl="6" w:tplc="4BF41CA8">
      <w:start w:val="1"/>
      <w:numFmt w:val="decimal"/>
      <w:lvlText w:val="%7."/>
      <w:lvlJc w:val="left"/>
      <w:pPr>
        <w:ind w:left="5040" w:hanging="360"/>
      </w:pPr>
    </w:lvl>
    <w:lvl w:ilvl="7" w:tplc="B0B216EE">
      <w:start w:val="1"/>
      <w:numFmt w:val="lowerLetter"/>
      <w:lvlText w:val="%8."/>
      <w:lvlJc w:val="left"/>
      <w:pPr>
        <w:ind w:left="5760" w:hanging="360"/>
      </w:pPr>
    </w:lvl>
    <w:lvl w:ilvl="8" w:tplc="148A38B0">
      <w:start w:val="1"/>
      <w:numFmt w:val="lowerRoman"/>
      <w:lvlText w:val="%9."/>
      <w:lvlJc w:val="right"/>
      <w:pPr>
        <w:ind w:left="6480" w:hanging="180"/>
      </w:pPr>
    </w:lvl>
  </w:abstractNum>
  <w:abstractNum w:abstractNumId="29" w15:restartNumberingAfterBreak="0">
    <w:nsid w:val="766E2B5B"/>
    <w:multiLevelType w:val="hybridMultilevel"/>
    <w:tmpl w:val="FFFFFFFF"/>
    <w:lvl w:ilvl="0" w:tplc="0484A386">
      <w:start w:val="1"/>
      <w:numFmt w:val="decimal"/>
      <w:lvlText w:val="%1."/>
      <w:lvlJc w:val="left"/>
      <w:pPr>
        <w:ind w:left="720" w:hanging="360"/>
      </w:pPr>
    </w:lvl>
    <w:lvl w:ilvl="1" w:tplc="F77E5FD6">
      <w:start w:val="1"/>
      <w:numFmt w:val="lowerLetter"/>
      <w:lvlText w:val="%2."/>
      <w:lvlJc w:val="left"/>
      <w:pPr>
        <w:ind w:left="1440" w:hanging="360"/>
      </w:pPr>
    </w:lvl>
    <w:lvl w:ilvl="2" w:tplc="1482479A">
      <w:start w:val="1"/>
      <w:numFmt w:val="lowerRoman"/>
      <w:lvlText w:val="%3."/>
      <w:lvlJc w:val="right"/>
      <w:pPr>
        <w:ind w:left="2160" w:hanging="180"/>
      </w:pPr>
    </w:lvl>
    <w:lvl w:ilvl="3" w:tplc="699A9F4C">
      <w:start w:val="1"/>
      <w:numFmt w:val="decimal"/>
      <w:lvlText w:val="%4."/>
      <w:lvlJc w:val="left"/>
      <w:pPr>
        <w:ind w:left="2880" w:hanging="360"/>
      </w:pPr>
    </w:lvl>
    <w:lvl w:ilvl="4" w:tplc="D5EC55CE">
      <w:start w:val="1"/>
      <w:numFmt w:val="lowerLetter"/>
      <w:lvlText w:val="%5."/>
      <w:lvlJc w:val="left"/>
      <w:pPr>
        <w:ind w:left="3600" w:hanging="360"/>
      </w:pPr>
    </w:lvl>
    <w:lvl w:ilvl="5" w:tplc="383A877E">
      <w:start w:val="1"/>
      <w:numFmt w:val="lowerRoman"/>
      <w:lvlText w:val="%6."/>
      <w:lvlJc w:val="right"/>
      <w:pPr>
        <w:ind w:left="4320" w:hanging="180"/>
      </w:pPr>
    </w:lvl>
    <w:lvl w:ilvl="6" w:tplc="691E2FD8">
      <w:start w:val="1"/>
      <w:numFmt w:val="decimal"/>
      <w:lvlText w:val="%7."/>
      <w:lvlJc w:val="left"/>
      <w:pPr>
        <w:ind w:left="5040" w:hanging="360"/>
      </w:pPr>
    </w:lvl>
    <w:lvl w:ilvl="7" w:tplc="F4E205D8">
      <w:start w:val="1"/>
      <w:numFmt w:val="lowerLetter"/>
      <w:lvlText w:val="%8."/>
      <w:lvlJc w:val="left"/>
      <w:pPr>
        <w:ind w:left="5760" w:hanging="360"/>
      </w:pPr>
    </w:lvl>
    <w:lvl w:ilvl="8" w:tplc="ABE2906C">
      <w:start w:val="1"/>
      <w:numFmt w:val="lowerRoman"/>
      <w:lvlText w:val="%9."/>
      <w:lvlJc w:val="right"/>
      <w:pPr>
        <w:ind w:left="6480" w:hanging="180"/>
      </w:pPr>
    </w:lvl>
  </w:abstractNum>
  <w:abstractNum w:abstractNumId="30" w15:restartNumberingAfterBreak="0">
    <w:nsid w:val="7AB702F1"/>
    <w:multiLevelType w:val="hybridMultilevel"/>
    <w:tmpl w:val="FFFFFFFF"/>
    <w:lvl w:ilvl="0" w:tplc="14241B16">
      <w:start w:val="1"/>
      <w:numFmt w:val="decimal"/>
      <w:lvlText w:val="%1."/>
      <w:lvlJc w:val="left"/>
      <w:pPr>
        <w:ind w:left="720" w:hanging="360"/>
      </w:pPr>
    </w:lvl>
    <w:lvl w:ilvl="1" w:tplc="7654D56A">
      <w:start w:val="1"/>
      <w:numFmt w:val="lowerLetter"/>
      <w:lvlText w:val="%2."/>
      <w:lvlJc w:val="left"/>
      <w:pPr>
        <w:ind w:left="1440" w:hanging="360"/>
      </w:pPr>
    </w:lvl>
    <w:lvl w:ilvl="2" w:tplc="F2345168">
      <w:start w:val="1"/>
      <w:numFmt w:val="lowerRoman"/>
      <w:lvlText w:val="%3."/>
      <w:lvlJc w:val="right"/>
      <w:pPr>
        <w:ind w:left="2160" w:hanging="180"/>
      </w:pPr>
    </w:lvl>
    <w:lvl w:ilvl="3" w:tplc="70226200">
      <w:start w:val="1"/>
      <w:numFmt w:val="decimal"/>
      <w:lvlText w:val="%4."/>
      <w:lvlJc w:val="left"/>
      <w:pPr>
        <w:ind w:left="2880" w:hanging="360"/>
      </w:pPr>
    </w:lvl>
    <w:lvl w:ilvl="4" w:tplc="00CA7C44">
      <w:start w:val="1"/>
      <w:numFmt w:val="lowerLetter"/>
      <w:lvlText w:val="%5."/>
      <w:lvlJc w:val="left"/>
      <w:pPr>
        <w:ind w:left="3600" w:hanging="360"/>
      </w:pPr>
    </w:lvl>
    <w:lvl w:ilvl="5" w:tplc="E174C094">
      <w:start w:val="1"/>
      <w:numFmt w:val="lowerRoman"/>
      <w:lvlText w:val="%6."/>
      <w:lvlJc w:val="right"/>
      <w:pPr>
        <w:ind w:left="4320" w:hanging="180"/>
      </w:pPr>
    </w:lvl>
    <w:lvl w:ilvl="6" w:tplc="6F42C0E8">
      <w:start w:val="1"/>
      <w:numFmt w:val="decimal"/>
      <w:lvlText w:val="%7."/>
      <w:lvlJc w:val="left"/>
      <w:pPr>
        <w:ind w:left="5040" w:hanging="360"/>
      </w:pPr>
    </w:lvl>
    <w:lvl w:ilvl="7" w:tplc="23A83BE2">
      <w:start w:val="1"/>
      <w:numFmt w:val="lowerLetter"/>
      <w:lvlText w:val="%8."/>
      <w:lvlJc w:val="left"/>
      <w:pPr>
        <w:ind w:left="5760" w:hanging="360"/>
      </w:pPr>
    </w:lvl>
    <w:lvl w:ilvl="8" w:tplc="9B80E4CE">
      <w:start w:val="1"/>
      <w:numFmt w:val="lowerRoman"/>
      <w:lvlText w:val="%9."/>
      <w:lvlJc w:val="right"/>
      <w:pPr>
        <w:ind w:left="6480" w:hanging="180"/>
      </w:pPr>
    </w:lvl>
  </w:abstractNum>
  <w:num w:numId="1">
    <w:abstractNumId w:val="1"/>
  </w:num>
  <w:num w:numId="2">
    <w:abstractNumId w:val="6"/>
  </w:num>
  <w:num w:numId="3">
    <w:abstractNumId w:val="29"/>
  </w:num>
  <w:num w:numId="4">
    <w:abstractNumId w:val="2"/>
  </w:num>
  <w:num w:numId="5">
    <w:abstractNumId w:val="20"/>
  </w:num>
  <w:num w:numId="6">
    <w:abstractNumId w:val="7"/>
  </w:num>
  <w:num w:numId="7">
    <w:abstractNumId w:val="0"/>
  </w:num>
  <w:num w:numId="8">
    <w:abstractNumId w:val="14"/>
  </w:num>
  <w:num w:numId="9">
    <w:abstractNumId w:val="24"/>
  </w:num>
  <w:num w:numId="10">
    <w:abstractNumId w:val="30"/>
  </w:num>
  <w:num w:numId="11">
    <w:abstractNumId w:val="8"/>
  </w:num>
  <w:num w:numId="12">
    <w:abstractNumId w:val="22"/>
  </w:num>
  <w:num w:numId="13">
    <w:abstractNumId w:val="16"/>
  </w:num>
  <w:num w:numId="14">
    <w:abstractNumId w:val="15"/>
  </w:num>
  <w:num w:numId="15">
    <w:abstractNumId w:val="4"/>
  </w:num>
  <w:num w:numId="16">
    <w:abstractNumId w:val="27"/>
  </w:num>
  <w:num w:numId="17">
    <w:abstractNumId w:val="28"/>
  </w:num>
  <w:num w:numId="18">
    <w:abstractNumId w:val="12"/>
  </w:num>
  <w:num w:numId="19">
    <w:abstractNumId w:val="13"/>
  </w:num>
  <w:num w:numId="20">
    <w:abstractNumId w:val="5"/>
  </w:num>
  <w:num w:numId="21">
    <w:abstractNumId w:val="21"/>
  </w:num>
  <w:num w:numId="22">
    <w:abstractNumId w:val="10"/>
  </w:num>
  <w:num w:numId="23">
    <w:abstractNumId w:val="23"/>
  </w:num>
  <w:num w:numId="24">
    <w:abstractNumId w:val="3"/>
  </w:num>
  <w:num w:numId="25">
    <w:abstractNumId w:val="19"/>
  </w:num>
  <w:num w:numId="26">
    <w:abstractNumId w:val="26"/>
  </w:num>
  <w:num w:numId="27">
    <w:abstractNumId w:val="9"/>
  </w:num>
  <w:num w:numId="28">
    <w:abstractNumId w:val="11"/>
  </w:num>
  <w:num w:numId="29">
    <w:abstractNumId w:val="17"/>
  </w:num>
  <w:num w:numId="30">
    <w:abstractNumId w:val="18"/>
  </w:num>
  <w:num w:numId="31">
    <w:abstractNumId w:val="25"/>
  </w:num>
  <w:num w:numId="3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0364"/>
    <w:rsid w:val="000008B3"/>
    <w:rsid w:val="00001FF6"/>
    <w:rsid w:val="00003BA0"/>
    <w:rsid w:val="00006EC9"/>
    <w:rsid w:val="00012D68"/>
    <w:rsid w:val="00013C4A"/>
    <w:rsid w:val="00015D3A"/>
    <w:rsid w:val="00016495"/>
    <w:rsid w:val="000169EE"/>
    <w:rsid w:val="00017F0D"/>
    <w:rsid w:val="00020DB8"/>
    <w:rsid w:val="0002227D"/>
    <w:rsid w:val="000305D7"/>
    <w:rsid w:val="00031628"/>
    <w:rsid w:val="0003169C"/>
    <w:rsid w:val="00040452"/>
    <w:rsid w:val="00040700"/>
    <w:rsid w:val="00040CA6"/>
    <w:rsid w:val="00042911"/>
    <w:rsid w:val="00042DC8"/>
    <w:rsid w:val="0004429D"/>
    <w:rsid w:val="00045E3A"/>
    <w:rsid w:val="00046B6A"/>
    <w:rsid w:val="00052692"/>
    <w:rsid w:val="0005318A"/>
    <w:rsid w:val="000543BC"/>
    <w:rsid w:val="00054435"/>
    <w:rsid w:val="00054458"/>
    <w:rsid w:val="00054AAA"/>
    <w:rsid w:val="000606AD"/>
    <w:rsid w:val="00061121"/>
    <w:rsid w:val="000628D5"/>
    <w:rsid w:val="00063AD8"/>
    <w:rsid w:val="00066A62"/>
    <w:rsid w:val="00070F3B"/>
    <w:rsid w:val="000724C9"/>
    <w:rsid w:val="00072953"/>
    <w:rsid w:val="0007346E"/>
    <w:rsid w:val="00074E52"/>
    <w:rsid w:val="000876BD"/>
    <w:rsid w:val="00087C7C"/>
    <w:rsid w:val="00087CE4"/>
    <w:rsid w:val="00091B4A"/>
    <w:rsid w:val="00093886"/>
    <w:rsid w:val="00093915"/>
    <w:rsid w:val="000A0937"/>
    <w:rsid w:val="000A0D78"/>
    <w:rsid w:val="000A1E8F"/>
    <w:rsid w:val="000A2320"/>
    <w:rsid w:val="000A2852"/>
    <w:rsid w:val="000A6EA0"/>
    <w:rsid w:val="000B3FD1"/>
    <w:rsid w:val="000B46CB"/>
    <w:rsid w:val="000B5A79"/>
    <w:rsid w:val="000B5DA1"/>
    <w:rsid w:val="000B7780"/>
    <w:rsid w:val="000C049C"/>
    <w:rsid w:val="000C256E"/>
    <w:rsid w:val="000C5E71"/>
    <w:rsid w:val="000C6037"/>
    <w:rsid w:val="000C64BB"/>
    <w:rsid w:val="000C7A31"/>
    <w:rsid w:val="000D2903"/>
    <w:rsid w:val="000D5A32"/>
    <w:rsid w:val="000D61B9"/>
    <w:rsid w:val="000D7984"/>
    <w:rsid w:val="000E1026"/>
    <w:rsid w:val="000E2EB8"/>
    <w:rsid w:val="000E3572"/>
    <w:rsid w:val="000E6318"/>
    <w:rsid w:val="000E6551"/>
    <w:rsid w:val="000F17DC"/>
    <w:rsid w:val="000F3126"/>
    <w:rsid w:val="000F3135"/>
    <w:rsid w:val="000F41E2"/>
    <w:rsid w:val="000F4692"/>
    <w:rsid w:val="000F7EAF"/>
    <w:rsid w:val="00100241"/>
    <w:rsid w:val="00101FDF"/>
    <w:rsid w:val="001040A5"/>
    <w:rsid w:val="00104C3A"/>
    <w:rsid w:val="001053B4"/>
    <w:rsid w:val="0011057F"/>
    <w:rsid w:val="00110D0B"/>
    <w:rsid w:val="001112F3"/>
    <w:rsid w:val="00111353"/>
    <w:rsid w:val="00112B20"/>
    <w:rsid w:val="001152B2"/>
    <w:rsid w:val="0011721E"/>
    <w:rsid w:val="00117AAA"/>
    <w:rsid w:val="00121D5E"/>
    <w:rsid w:val="00122F8E"/>
    <w:rsid w:val="00123B63"/>
    <w:rsid w:val="00124950"/>
    <w:rsid w:val="001251E4"/>
    <w:rsid w:val="00125773"/>
    <w:rsid w:val="00130DDD"/>
    <w:rsid w:val="00131E12"/>
    <w:rsid w:val="00134691"/>
    <w:rsid w:val="001360A4"/>
    <w:rsid w:val="00136D9C"/>
    <w:rsid w:val="0014357C"/>
    <w:rsid w:val="00151BB2"/>
    <w:rsid w:val="00152423"/>
    <w:rsid w:val="00152DBC"/>
    <w:rsid w:val="00155BB2"/>
    <w:rsid w:val="00156F31"/>
    <w:rsid w:val="00157512"/>
    <w:rsid w:val="0016040A"/>
    <w:rsid w:val="001605F6"/>
    <w:rsid w:val="001617A5"/>
    <w:rsid w:val="00161876"/>
    <w:rsid w:val="001638FB"/>
    <w:rsid w:val="00163C28"/>
    <w:rsid w:val="0016409E"/>
    <w:rsid w:val="00164EDE"/>
    <w:rsid w:val="00165587"/>
    <w:rsid w:val="00166155"/>
    <w:rsid w:val="00166CEE"/>
    <w:rsid w:val="00170413"/>
    <w:rsid w:val="0017450D"/>
    <w:rsid w:val="00174BA8"/>
    <w:rsid w:val="00175CEC"/>
    <w:rsid w:val="00177AC2"/>
    <w:rsid w:val="00181F6A"/>
    <w:rsid w:val="001841E8"/>
    <w:rsid w:val="001846D3"/>
    <w:rsid w:val="00185E75"/>
    <w:rsid w:val="00189F4C"/>
    <w:rsid w:val="001902FB"/>
    <w:rsid w:val="0019240D"/>
    <w:rsid w:val="001950C2"/>
    <w:rsid w:val="00195290"/>
    <w:rsid w:val="00196DEE"/>
    <w:rsid w:val="001A1F98"/>
    <w:rsid w:val="001A3DDE"/>
    <w:rsid w:val="001A47CF"/>
    <w:rsid w:val="001A6F1D"/>
    <w:rsid w:val="001B3E80"/>
    <w:rsid w:val="001B4F29"/>
    <w:rsid w:val="001B7515"/>
    <w:rsid w:val="001C0B88"/>
    <w:rsid w:val="001C333B"/>
    <w:rsid w:val="001C474D"/>
    <w:rsid w:val="001C5CBB"/>
    <w:rsid w:val="001C71DB"/>
    <w:rsid w:val="001C76E3"/>
    <w:rsid w:val="001D01B5"/>
    <w:rsid w:val="001D0E71"/>
    <w:rsid w:val="001D1567"/>
    <w:rsid w:val="001D1AE9"/>
    <w:rsid w:val="001D1BCD"/>
    <w:rsid w:val="001D3422"/>
    <w:rsid w:val="001D4299"/>
    <w:rsid w:val="001D5D81"/>
    <w:rsid w:val="001D6365"/>
    <w:rsid w:val="001E060D"/>
    <w:rsid w:val="001E0720"/>
    <w:rsid w:val="001E2F38"/>
    <w:rsid w:val="001E3A30"/>
    <w:rsid w:val="001E4448"/>
    <w:rsid w:val="001E4C60"/>
    <w:rsid w:val="001F1770"/>
    <w:rsid w:val="001F2DAC"/>
    <w:rsid w:val="001F68D4"/>
    <w:rsid w:val="001FD3A5"/>
    <w:rsid w:val="002019D6"/>
    <w:rsid w:val="00202380"/>
    <w:rsid w:val="00202FFD"/>
    <w:rsid w:val="00206260"/>
    <w:rsid w:val="00216FDE"/>
    <w:rsid w:val="00221878"/>
    <w:rsid w:val="0022198C"/>
    <w:rsid w:val="00225674"/>
    <w:rsid w:val="00226E45"/>
    <w:rsid w:val="00231349"/>
    <w:rsid w:val="002321B4"/>
    <w:rsid w:val="00232C89"/>
    <w:rsid w:val="0023453D"/>
    <w:rsid w:val="00241685"/>
    <w:rsid w:val="00242842"/>
    <w:rsid w:val="00244B22"/>
    <w:rsid w:val="002462E1"/>
    <w:rsid w:val="00251E36"/>
    <w:rsid w:val="00253F2B"/>
    <w:rsid w:val="00257F00"/>
    <w:rsid w:val="00262297"/>
    <w:rsid w:val="00263896"/>
    <w:rsid w:val="002662D1"/>
    <w:rsid w:val="002666F9"/>
    <w:rsid w:val="00266F22"/>
    <w:rsid w:val="00272611"/>
    <w:rsid w:val="00274192"/>
    <w:rsid w:val="002743A2"/>
    <w:rsid w:val="002747F4"/>
    <w:rsid w:val="002750C3"/>
    <w:rsid w:val="00275F1F"/>
    <w:rsid w:val="002821F6"/>
    <w:rsid w:val="00283E96"/>
    <w:rsid w:val="00285E41"/>
    <w:rsid w:val="00286A0D"/>
    <w:rsid w:val="00287646"/>
    <w:rsid w:val="00290398"/>
    <w:rsid w:val="0029157E"/>
    <w:rsid w:val="002918AE"/>
    <w:rsid w:val="002929AF"/>
    <w:rsid w:val="002932BF"/>
    <w:rsid w:val="00294C0D"/>
    <w:rsid w:val="00294FCD"/>
    <w:rsid w:val="002953C0"/>
    <w:rsid w:val="0029586E"/>
    <w:rsid w:val="00296D1A"/>
    <w:rsid w:val="002977B2"/>
    <w:rsid w:val="002A0D34"/>
    <w:rsid w:val="002A1D02"/>
    <w:rsid w:val="002A58CE"/>
    <w:rsid w:val="002A7D4F"/>
    <w:rsid w:val="002B5260"/>
    <w:rsid w:val="002B56BC"/>
    <w:rsid w:val="002B5F47"/>
    <w:rsid w:val="002B6CA9"/>
    <w:rsid w:val="002C1045"/>
    <w:rsid w:val="002C35F6"/>
    <w:rsid w:val="002C429D"/>
    <w:rsid w:val="002C72A0"/>
    <w:rsid w:val="002D0C70"/>
    <w:rsid w:val="002D113D"/>
    <w:rsid w:val="002D3410"/>
    <w:rsid w:val="002D3FAD"/>
    <w:rsid w:val="002D4525"/>
    <w:rsid w:val="002D4BAE"/>
    <w:rsid w:val="002E00D1"/>
    <w:rsid w:val="002E1866"/>
    <w:rsid w:val="002E1938"/>
    <w:rsid w:val="002E5DDD"/>
    <w:rsid w:val="002E6044"/>
    <w:rsid w:val="002F26D1"/>
    <w:rsid w:val="002F35A1"/>
    <w:rsid w:val="002F3D38"/>
    <w:rsid w:val="002F5B95"/>
    <w:rsid w:val="002F5D34"/>
    <w:rsid w:val="002F694D"/>
    <w:rsid w:val="00305A9B"/>
    <w:rsid w:val="00305B8F"/>
    <w:rsid w:val="003102A1"/>
    <w:rsid w:val="00311150"/>
    <w:rsid w:val="00311B7A"/>
    <w:rsid w:val="0031224B"/>
    <w:rsid w:val="003123F6"/>
    <w:rsid w:val="00314994"/>
    <w:rsid w:val="00322966"/>
    <w:rsid w:val="00324F1A"/>
    <w:rsid w:val="003256DE"/>
    <w:rsid w:val="00326CE4"/>
    <w:rsid w:val="003272DF"/>
    <w:rsid w:val="00331580"/>
    <w:rsid w:val="00334E9D"/>
    <w:rsid w:val="00336683"/>
    <w:rsid w:val="00344571"/>
    <w:rsid w:val="00346CBA"/>
    <w:rsid w:val="00347C2C"/>
    <w:rsid w:val="00347ED5"/>
    <w:rsid w:val="00350FD2"/>
    <w:rsid w:val="00351C3B"/>
    <w:rsid w:val="0035275E"/>
    <w:rsid w:val="00353896"/>
    <w:rsid w:val="00356447"/>
    <w:rsid w:val="00357F96"/>
    <w:rsid w:val="003608A8"/>
    <w:rsid w:val="003653FE"/>
    <w:rsid w:val="003726EB"/>
    <w:rsid w:val="0037390A"/>
    <w:rsid w:val="00374B53"/>
    <w:rsid w:val="0037589D"/>
    <w:rsid w:val="00376556"/>
    <w:rsid w:val="00382DAE"/>
    <w:rsid w:val="003851CD"/>
    <w:rsid w:val="00385345"/>
    <w:rsid w:val="00386991"/>
    <w:rsid w:val="003870CE"/>
    <w:rsid w:val="003874E2"/>
    <w:rsid w:val="003917B0"/>
    <w:rsid w:val="00391E41"/>
    <w:rsid w:val="00392BD3"/>
    <w:rsid w:val="003930C4"/>
    <w:rsid w:val="00394BF5"/>
    <w:rsid w:val="00394E2D"/>
    <w:rsid w:val="003958EE"/>
    <w:rsid w:val="003A0C5F"/>
    <w:rsid w:val="003A14D8"/>
    <w:rsid w:val="003A164B"/>
    <w:rsid w:val="003A360F"/>
    <w:rsid w:val="003A3D6E"/>
    <w:rsid w:val="003A407F"/>
    <w:rsid w:val="003A422C"/>
    <w:rsid w:val="003A5829"/>
    <w:rsid w:val="003A7670"/>
    <w:rsid w:val="003B0234"/>
    <w:rsid w:val="003B0B11"/>
    <w:rsid w:val="003B15A9"/>
    <w:rsid w:val="003B2518"/>
    <w:rsid w:val="003B2C90"/>
    <w:rsid w:val="003B4A36"/>
    <w:rsid w:val="003B771F"/>
    <w:rsid w:val="003C0115"/>
    <w:rsid w:val="003C6BE4"/>
    <w:rsid w:val="003C7DE0"/>
    <w:rsid w:val="003D19F4"/>
    <w:rsid w:val="003D1F32"/>
    <w:rsid w:val="003D2AF6"/>
    <w:rsid w:val="003D5748"/>
    <w:rsid w:val="003D5DFD"/>
    <w:rsid w:val="003D5FB4"/>
    <w:rsid w:val="003D6201"/>
    <w:rsid w:val="003D6681"/>
    <w:rsid w:val="003D7F33"/>
    <w:rsid w:val="003E0702"/>
    <w:rsid w:val="003E0DA9"/>
    <w:rsid w:val="003E2603"/>
    <w:rsid w:val="003E3E5A"/>
    <w:rsid w:val="003E4FD4"/>
    <w:rsid w:val="003E73E6"/>
    <w:rsid w:val="003F004B"/>
    <w:rsid w:val="003F61BB"/>
    <w:rsid w:val="003F6430"/>
    <w:rsid w:val="00400948"/>
    <w:rsid w:val="00400A8B"/>
    <w:rsid w:val="004019EA"/>
    <w:rsid w:val="00401E80"/>
    <w:rsid w:val="004028CE"/>
    <w:rsid w:val="00404811"/>
    <w:rsid w:val="00404D9E"/>
    <w:rsid w:val="00410E7A"/>
    <w:rsid w:val="0041441B"/>
    <w:rsid w:val="0041463E"/>
    <w:rsid w:val="00417A54"/>
    <w:rsid w:val="00420C9B"/>
    <w:rsid w:val="0042448B"/>
    <w:rsid w:val="00430D51"/>
    <w:rsid w:val="00431A09"/>
    <w:rsid w:val="00435079"/>
    <w:rsid w:val="004355D2"/>
    <w:rsid w:val="00435712"/>
    <w:rsid w:val="00442DDC"/>
    <w:rsid w:val="00443E9A"/>
    <w:rsid w:val="00444C9F"/>
    <w:rsid w:val="004462A5"/>
    <w:rsid w:val="004464BE"/>
    <w:rsid w:val="004467A2"/>
    <w:rsid w:val="00447D9D"/>
    <w:rsid w:val="0045410E"/>
    <w:rsid w:val="00457B0F"/>
    <w:rsid w:val="00461845"/>
    <w:rsid w:val="0046549D"/>
    <w:rsid w:val="0046571F"/>
    <w:rsid w:val="00467210"/>
    <w:rsid w:val="00470669"/>
    <w:rsid w:val="00473158"/>
    <w:rsid w:val="00477E28"/>
    <w:rsid w:val="00481379"/>
    <w:rsid w:val="004871FE"/>
    <w:rsid w:val="0049188B"/>
    <w:rsid w:val="00492274"/>
    <w:rsid w:val="00493886"/>
    <w:rsid w:val="0049567C"/>
    <w:rsid w:val="004A0B4A"/>
    <w:rsid w:val="004A25CD"/>
    <w:rsid w:val="004B0123"/>
    <w:rsid w:val="004B4E06"/>
    <w:rsid w:val="004B7889"/>
    <w:rsid w:val="004C1594"/>
    <w:rsid w:val="004C2AB2"/>
    <w:rsid w:val="004C3640"/>
    <w:rsid w:val="004C38CC"/>
    <w:rsid w:val="004C79B2"/>
    <w:rsid w:val="004C7FAF"/>
    <w:rsid w:val="004D0702"/>
    <w:rsid w:val="004D08B6"/>
    <w:rsid w:val="004D1A56"/>
    <w:rsid w:val="004D1EF8"/>
    <w:rsid w:val="004D4707"/>
    <w:rsid w:val="004D6CD1"/>
    <w:rsid w:val="004E045D"/>
    <w:rsid w:val="004E1797"/>
    <w:rsid w:val="004E27CA"/>
    <w:rsid w:val="004E3204"/>
    <w:rsid w:val="004E376F"/>
    <w:rsid w:val="004E4CA4"/>
    <w:rsid w:val="004E64BE"/>
    <w:rsid w:val="004F3092"/>
    <w:rsid w:val="004F3E7C"/>
    <w:rsid w:val="004F3F86"/>
    <w:rsid w:val="004F51D3"/>
    <w:rsid w:val="004F6028"/>
    <w:rsid w:val="00500BD7"/>
    <w:rsid w:val="00504FAB"/>
    <w:rsid w:val="00510369"/>
    <w:rsid w:val="005105EB"/>
    <w:rsid w:val="00513B9C"/>
    <w:rsid w:val="00513BAE"/>
    <w:rsid w:val="0051565E"/>
    <w:rsid w:val="00521A6B"/>
    <w:rsid w:val="0053021E"/>
    <w:rsid w:val="00530572"/>
    <w:rsid w:val="005306E2"/>
    <w:rsid w:val="00531095"/>
    <w:rsid w:val="005326C3"/>
    <w:rsid w:val="00533CE5"/>
    <w:rsid w:val="0053449D"/>
    <w:rsid w:val="005346FC"/>
    <w:rsid w:val="00534AA4"/>
    <w:rsid w:val="00541212"/>
    <w:rsid w:val="0054478D"/>
    <w:rsid w:val="00550B4A"/>
    <w:rsid w:val="00551F7F"/>
    <w:rsid w:val="005553D9"/>
    <w:rsid w:val="00555517"/>
    <w:rsid w:val="00556080"/>
    <w:rsid w:val="00557862"/>
    <w:rsid w:val="00560320"/>
    <w:rsid w:val="00560859"/>
    <w:rsid w:val="00560C43"/>
    <w:rsid w:val="00560E36"/>
    <w:rsid w:val="00564A5B"/>
    <w:rsid w:val="005661B6"/>
    <w:rsid w:val="005715CE"/>
    <w:rsid w:val="00573BC3"/>
    <w:rsid w:val="0058485E"/>
    <w:rsid w:val="005867BB"/>
    <w:rsid w:val="00590340"/>
    <w:rsid w:val="005915B0"/>
    <w:rsid w:val="00593AD2"/>
    <w:rsid w:val="005A06FD"/>
    <w:rsid w:val="005A0AAD"/>
    <w:rsid w:val="005A1D16"/>
    <w:rsid w:val="005A255B"/>
    <w:rsid w:val="005A3A0F"/>
    <w:rsid w:val="005A6DCD"/>
    <w:rsid w:val="005A6ED9"/>
    <w:rsid w:val="005B0F09"/>
    <w:rsid w:val="005B3CEC"/>
    <w:rsid w:val="005B5880"/>
    <w:rsid w:val="005C11F2"/>
    <w:rsid w:val="005C2CB0"/>
    <w:rsid w:val="005C3E7B"/>
    <w:rsid w:val="005C7958"/>
    <w:rsid w:val="005C7E7A"/>
    <w:rsid w:val="005D1C8F"/>
    <w:rsid w:val="005D2D4D"/>
    <w:rsid w:val="005D2E2A"/>
    <w:rsid w:val="005D5C61"/>
    <w:rsid w:val="005D5E30"/>
    <w:rsid w:val="005E0F74"/>
    <w:rsid w:val="005E3D88"/>
    <w:rsid w:val="005E6F05"/>
    <w:rsid w:val="005E76B2"/>
    <w:rsid w:val="005E7E0C"/>
    <w:rsid w:val="005F198D"/>
    <w:rsid w:val="005F1DE9"/>
    <w:rsid w:val="005F65EC"/>
    <w:rsid w:val="00600255"/>
    <w:rsid w:val="00600537"/>
    <w:rsid w:val="0060179F"/>
    <w:rsid w:val="00605176"/>
    <w:rsid w:val="006131FE"/>
    <w:rsid w:val="00614AC7"/>
    <w:rsid w:val="0061673B"/>
    <w:rsid w:val="00616905"/>
    <w:rsid w:val="006179A0"/>
    <w:rsid w:val="0062453B"/>
    <w:rsid w:val="0062741B"/>
    <w:rsid w:val="0063163D"/>
    <w:rsid w:val="00632576"/>
    <w:rsid w:val="0063265B"/>
    <w:rsid w:val="00632C48"/>
    <w:rsid w:val="00635E3A"/>
    <w:rsid w:val="006361E6"/>
    <w:rsid w:val="00636609"/>
    <w:rsid w:val="0063755F"/>
    <w:rsid w:val="0064023D"/>
    <w:rsid w:val="00644D73"/>
    <w:rsid w:val="006453DE"/>
    <w:rsid w:val="00651CD1"/>
    <w:rsid w:val="0066580E"/>
    <w:rsid w:val="0066794B"/>
    <w:rsid w:val="00667BDE"/>
    <w:rsid w:val="006707EE"/>
    <w:rsid w:val="00673110"/>
    <w:rsid w:val="00677EF0"/>
    <w:rsid w:val="00680CEB"/>
    <w:rsid w:val="00681AAE"/>
    <w:rsid w:val="0068256B"/>
    <w:rsid w:val="00685CB2"/>
    <w:rsid w:val="006870DF"/>
    <w:rsid w:val="00690C69"/>
    <w:rsid w:val="00691F09"/>
    <w:rsid w:val="0069458E"/>
    <w:rsid w:val="00696DA5"/>
    <w:rsid w:val="006A0715"/>
    <w:rsid w:val="006A0A8B"/>
    <w:rsid w:val="006A2950"/>
    <w:rsid w:val="006A45F5"/>
    <w:rsid w:val="006A5221"/>
    <w:rsid w:val="006A65CE"/>
    <w:rsid w:val="006A69C5"/>
    <w:rsid w:val="006B014C"/>
    <w:rsid w:val="006B0A44"/>
    <w:rsid w:val="006B10D2"/>
    <w:rsid w:val="006B20CC"/>
    <w:rsid w:val="006B21C5"/>
    <w:rsid w:val="006B3F03"/>
    <w:rsid w:val="006B65A4"/>
    <w:rsid w:val="006B716F"/>
    <w:rsid w:val="006C015C"/>
    <w:rsid w:val="006C1816"/>
    <w:rsid w:val="006C1B3F"/>
    <w:rsid w:val="006C4E31"/>
    <w:rsid w:val="006C5AE8"/>
    <w:rsid w:val="006C7629"/>
    <w:rsid w:val="006C79A8"/>
    <w:rsid w:val="006C7C78"/>
    <w:rsid w:val="006D0A2C"/>
    <w:rsid w:val="006D250C"/>
    <w:rsid w:val="006D3E51"/>
    <w:rsid w:val="006D4973"/>
    <w:rsid w:val="006D61F4"/>
    <w:rsid w:val="006D624A"/>
    <w:rsid w:val="006D6442"/>
    <w:rsid w:val="006E0D8E"/>
    <w:rsid w:val="006E1A5B"/>
    <w:rsid w:val="006E41ED"/>
    <w:rsid w:val="006E7387"/>
    <w:rsid w:val="006E777B"/>
    <w:rsid w:val="006F2959"/>
    <w:rsid w:val="006F3997"/>
    <w:rsid w:val="006F586F"/>
    <w:rsid w:val="00700F0D"/>
    <w:rsid w:val="007026BE"/>
    <w:rsid w:val="00704DEF"/>
    <w:rsid w:val="00705A4F"/>
    <w:rsid w:val="0070615F"/>
    <w:rsid w:val="00711CE8"/>
    <w:rsid w:val="007125C6"/>
    <w:rsid w:val="00714625"/>
    <w:rsid w:val="0071549D"/>
    <w:rsid w:val="0071558B"/>
    <w:rsid w:val="0072174E"/>
    <w:rsid w:val="00722513"/>
    <w:rsid w:val="00723776"/>
    <w:rsid w:val="0072606D"/>
    <w:rsid w:val="00726237"/>
    <w:rsid w:val="00726B30"/>
    <w:rsid w:val="00727290"/>
    <w:rsid w:val="00732154"/>
    <w:rsid w:val="00732568"/>
    <w:rsid w:val="007362BF"/>
    <w:rsid w:val="0073741D"/>
    <w:rsid w:val="0073758A"/>
    <w:rsid w:val="00737F46"/>
    <w:rsid w:val="00740249"/>
    <w:rsid w:val="00741088"/>
    <w:rsid w:val="00741BE9"/>
    <w:rsid w:val="00744D65"/>
    <w:rsid w:val="007461A8"/>
    <w:rsid w:val="00746281"/>
    <w:rsid w:val="007465AC"/>
    <w:rsid w:val="007500B8"/>
    <w:rsid w:val="0075212E"/>
    <w:rsid w:val="007524A3"/>
    <w:rsid w:val="00754036"/>
    <w:rsid w:val="007568A7"/>
    <w:rsid w:val="00760C67"/>
    <w:rsid w:val="0076152D"/>
    <w:rsid w:val="007662AB"/>
    <w:rsid w:val="0076764F"/>
    <w:rsid w:val="00767F5B"/>
    <w:rsid w:val="007701D2"/>
    <w:rsid w:val="00774331"/>
    <w:rsid w:val="007752F1"/>
    <w:rsid w:val="007760E2"/>
    <w:rsid w:val="00776871"/>
    <w:rsid w:val="007776C4"/>
    <w:rsid w:val="007814C7"/>
    <w:rsid w:val="00781C7C"/>
    <w:rsid w:val="00781CE1"/>
    <w:rsid w:val="00784FA5"/>
    <w:rsid w:val="0078530A"/>
    <w:rsid w:val="00786633"/>
    <w:rsid w:val="00790837"/>
    <w:rsid w:val="00793AAC"/>
    <w:rsid w:val="007961D0"/>
    <w:rsid w:val="00796D5B"/>
    <w:rsid w:val="007A2CEE"/>
    <w:rsid w:val="007A31D0"/>
    <w:rsid w:val="007B0A01"/>
    <w:rsid w:val="007B0BF5"/>
    <w:rsid w:val="007B0F22"/>
    <w:rsid w:val="007B0F93"/>
    <w:rsid w:val="007B0F9B"/>
    <w:rsid w:val="007B1428"/>
    <w:rsid w:val="007B3F8C"/>
    <w:rsid w:val="007B4593"/>
    <w:rsid w:val="007B4D7E"/>
    <w:rsid w:val="007B6A56"/>
    <w:rsid w:val="007C1549"/>
    <w:rsid w:val="007C1950"/>
    <w:rsid w:val="007C1F9F"/>
    <w:rsid w:val="007C3BDA"/>
    <w:rsid w:val="007C5BDF"/>
    <w:rsid w:val="007D364C"/>
    <w:rsid w:val="007D39BE"/>
    <w:rsid w:val="007D39CE"/>
    <w:rsid w:val="007D4E3E"/>
    <w:rsid w:val="007D4E77"/>
    <w:rsid w:val="007D63B4"/>
    <w:rsid w:val="007D6CED"/>
    <w:rsid w:val="007E534A"/>
    <w:rsid w:val="007E54A1"/>
    <w:rsid w:val="007E6094"/>
    <w:rsid w:val="007E67A0"/>
    <w:rsid w:val="007E6DDD"/>
    <w:rsid w:val="007F051F"/>
    <w:rsid w:val="007F06B1"/>
    <w:rsid w:val="007F6C67"/>
    <w:rsid w:val="00800AD6"/>
    <w:rsid w:val="00803511"/>
    <w:rsid w:val="008064C7"/>
    <w:rsid w:val="00812DE4"/>
    <w:rsid w:val="00814C82"/>
    <w:rsid w:val="00815518"/>
    <w:rsid w:val="0082313D"/>
    <w:rsid w:val="008241B4"/>
    <w:rsid w:val="00824959"/>
    <w:rsid w:val="008310C2"/>
    <w:rsid w:val="0083177A"/>
    <w:rsid w:val="00834282"/>
    <w:rsid w:val="008369C8"/>
    <w:rsid w:val="00837CF6"/>
    <w:rsid w:val="00842974"/>
    <w:rsid w:val="00842C12"/>
    <w:rsid w:val="00844C94"/>
    <w:rsid w:val="00846525"/>
    <w:rsid w:val="0085199A"/>
    <w:rsid w:val="00853158"/>
    <w:rsid w:val="00854035"/>
    <w:rsid w:val="008540E2"/>
    <w:rsid w:val="008556D7"/>
    <w:rsid w:val="00855B93"/>
    <w:rsid w:val="00857029"/>
    <w:rsid w:val="00863865"/>
    <w:rsid w:val="00864B0D"/>
    <w:rsid w:val="00866E48"/>
    <w:rsid w:val="008719A6"/>
    <w:rsid w:val="00871CC7"/>
    <w:rsid w:val="00871EEA"/>
    <w:rsid w:val="0087206E"/>
    <w:rsid w:val="008757BA"/>
    <w:rsid w:val="00876F68"/>
    <w:rsid w:val="00880398"/>
    <w:rsid w:val="008803D4"/>
    <w:rsid w:val="00880AE8"/>
    <w:rsid w:val="00880C1C"/>
    <w:rsid w:val="00880C76"/>
    <w:rsid w:val="00882403"/>
    <w:rsid w:val="00883CF0"/>
    <w:rsid w:val="008858CE"/>
    <w:rsid w:val="00885900"/>
    <w:rsid w:val="00887953"/>
    <w:rsid w:val="00887E1E"/>
    <w:rsid w:val="00890ACD"/>
    <w:rsid w:val="00895E92"/>
    <w:rsid w:val="00896062"/>
    <w:rsid w:val="008962A4"/>
    <w:rsid w:val="008A0907"/>
    <w:rsid w:val="008A1CF5"/>
    <w:rsid w:val="008A2E2F"/>
    <w:rsid w:val="008A2E55"/>
    <w:rsid w:val="008A3F6D"/>
    <w:rsid w:val="008A5688"/>
    <w:rsid w:val="008A5FBF"/>
    <w:rsid w:val="008A73F5"/>
    <w:rsid w:val="008A75F1"/>
    <w:rsid w:val="008A7F6E"/>
    <w:rsid w:val="008B0C9F"/>
    <w:rsid w:val="008B1992"/>
    <w:rsid w:val="008B1F28"/>
    <w:rsid w:val="008B3A78"/>
    <w:rsid w:val="008B4908"/>
    <w:rsid w:val="008B5F26"/>
    <w:rsid w:val="008B70D5"/>
    <w:rsid w:val="008C53F0"/>
    <w:rsid w:val="008C7037"/>
    <w:rsid w:val="008C7DD7"/>
    <w:rsid w:val="008D2BE1"/>
    <w:rsid w:val="008D4E41"/>
    <w:rsid w:val="008E06A8"/>
    <w:rsid w:val="008E166E"/>
    <w:rsid w:val="008E4756"/>
    <w:rsid w:val="008E6278"/>
    <w:rsid w:val="008E7239"/>
    <w:rsid w:val="008F245B"/>
    <w:rsid w:val="008F2FD2"/>
    <w:rsid w:val="008F5AEE"/>
    <w:rsid w:val="0090048E"/>
    <w:rsid w:val="0090145A"/>
    <w:rsid w:val="00905CC6"/>
    <w:rsid w:val="00906567"/>
    <w:rsid w:val="0090680C"/>
    <w:rsid w:val="00907431"/>
    <w:rsid w:val="00907DBF"/>
    <w:rsid w:val="009119C8"/>
    <w:rsid w:val="00914392"/>
    <w:rsid w:val="009165BA"/>
    <w:rsid w:val="00917E50"/>
    <w:rsid w:val="009201E0"/>
    <w:rsid w:val="009209D7"/>
    <w:rsid w:val="0092160E"/>
    <w:rsid w:val="009230EB"/>
    <w:rsid w:val="00924489"/>
    <w:rsid w:val="00924B71"/>
    <w:rsid w:val="009267F4"/>
    <w:rsid w:val="009279E7"/>
    <w:rsid w:val="00930AEC"/>
    <w:rsid w:val="009408A8"/>
    <w:rsid w:val="00940944"/>
    <w:rsid w:val="00942E18"/>
    <w:rsid w:val="00944CEB"/>
    <w:rsid w:val="00950C00"/>
    <w:rsid w:val="00951027"/>
    <w:rsid w:val="009518BE"/>
    <w:rsid w:val="009549AE"/>
    <w:rsid w:val="00956D31"/>
    <w:rsid w:val="009600A6"/>
    <w:rsid w:val="00961659"/>
    <w:rsid w:val="00961861"/>
    <w:rsid w:val="0096350D"/>
    <w:rsid w:val="009644CC"/>
    <w:rsid w:val="00965473"/>
    <w:rsid w:val="009661FF"/>
    <w:rsid w:val="00966850"/>
    <w:rsid w:val="00966C29"/>
    <w:rsid w:val="00970DC2"/>
    <w:rsid w:val="0097152F"/>
    <w:rsid w:val="0097168C"/>
    <w:rsid w:val="00972948"/>
    <w:rsid w:val="0097360C"/>
    <w:rsid w:val="009754A2"/>
    <w:rsid w:val="00975BE7"/>
    <w:rsid w:val="00975DAB"/>
    <w:rsid w:val="00975E9A"/>
    <w:rsid w:val="00976A86"/>
    <w:rsid w:val="009809A0"/>
    <w:rsid w:val="00981B1A"/>
    <w:rsid w:val="00981BCD"/>
    <w:rsid w:val="00982CEE"/>
    <w:rsid w:val="009844B3"/>
    <w:rsid w:val="00990A96"/>
    <w:rsid w:val="009953BE"/>
    <w:rsid w:val="00995750"/>
    <w:rsid w:val="00997407"/>
    <w:rsid w:val="00997476"/>
    <w:rsid w:val="009A1302"/>
    <w:rsid w:val="009A55F9"/>
    <w:rsid w:val="009A5CF5"/>
    <w:rsid w:val="009A7BC0"/>
    <w:rsid w:val="009A7C7F"/>
    <w:rsid w:val="009B0D2C"/>
    <w:rsid w:val="009B1EE2"/>
    <w:rsid w:val="009B2934"/>
    <w:rsid w:val="009B7CD2"/>
    <w:rsid w:val="009C20BF"/>
    <w:rsid w:val="009C3831"/>
    <w:rsid w:val="009C4F84"/>
    <w:rsid w:val="009C527E"/>
    <w:rsid w:val="009D005F"/>
    <w:rsid w:val="009D123B"/>
    <w:rsid w:val="009D6750"/>
    <w:rsid w:val="009D77FB"/>
    <w:rsid w:val="009E043A"/>
    <w:rsid w:val="009E16A2"/>
    <w:rsid w:val="009E328D"/>
    <w:rsid w:val="009E71C6"/>
    <w:rsid w:val="009E7601"/>
    <w:rsid w:val="009F0285"/>
    <w:rsid w:val="009F1341"/>
    <w:rsid w:val="009F20F7"/>
    <w:rsid w:val="009F4DB4"/>
    <w:rsid w:val="009F5CAB"/>
    <w:rsid w:val="009F612F"/>
    <w:rsid w:val="00A000D9"/>
    <w:rsid w:val="00A00491"/>
    <w:rsid w:val="00A010EC"/>
    <w:rsid w:val="00A052B2"/>
    <w:rsid w:val="00A105B1"/>
    <w:rsid w:val="00A12050"/>
    <w:rsid w:val="00A12606"/>
    <w:rsid w:val="00A1340C"/>
    <w:rsid w:val="00A15374"/>
    <w:rsid w:val="00A171B2"/>
    <w:rsid w:val="00A1778C"/>
    <w:rsid w:val="00A20FE1"/>
    <w:rsid w:val="00A21053"/>
    <w:rsid w:val="00A21331"/>
    <w:rsid w:val="00A214DB"/>
    <w:rsid w:val="00A22C75"/>
    <w:rsid w:val="00A25289"/>
    <w:rsid w:val="00A33F82"/>
    <w:rsid w:val="00A3412A"/>
    <w:rsid w:val="00A36B7B"/>
    <w:rsid w:val="00A37640"/>
    <w:rsid w:val="00A40B91"/>
    <w:rsid w:val="00A432F9"/>
    <w:rsid w:val="00A54205"/>
    <w:rsid w:val="00A551EC"/>
    <w:rsid w:val="00A56216"/>
    <w:rsid w:val="00A5687A"/>
    <w:rsid w:val="00A61137"/>
    <w:rsid w:val="00A6156E"/>
    <w:rsid w:val="00A622E6"/>
    <w:rsid w:val="00A64153"/>
    <w:rsid w:val="00A656A3"/>
    <w:rsid w:val="00A70810"/>
    <w:rsid w:val="00A72257"/>
    <w:rsid w:val="00A72464"/>
    <w:rsid w:val="00A741E0"/>
    <w:rsid w:val="00A74CD7"/>
    <w:rsid w:val="00A74E15"/>
    <w:rsid w:val="00A75204"/>
    <w:rsid w:val="00A75C10"/>
    <w:rsid w:val="00A76729"/>
    <w:rsid w:val="00A76954"/>
    <w:rsid w:val="00A769E1"/>
    <w:rsid w:val="00A85098"/>
    <w:rsid w:val="00A87B37"/>
    <w:rsid w:val="00A90AC0"/>
    <w:rsid w:val="00A9790D"/>
    <w:rsid w:val="00AA0D21"/>
    <w:rsid w:val="00AA1C28"/>
    <w:rsid w:val="00AA4274"/>
    <w:rsid w:val="00AB0486"/>
    <w:rsid w:val="00AB2EEF"/>
    <w:rsid w:val="00AC29A1"/>
    <w:rsid w:val="00AC538C"/>
    <w:rsid w:val="00AC5816"/>
    <w:rsid w:val="00AC5EDB"/>
    <w:rsid w:val="00AD1E6B"/>
    <w:rsid w:val="00AD449D"/>
    <w:rsid w:val="00AD629B"/>
    <w:rsid w:val="00AD664C"/>
    <w:rsid w:val="00AD7953"/>
    <w:rsid w:val="00AE0846"/>
    <w:rsid w:val="00AE10CD"/>
    <w:rsid w:val="00AE1749"/>
    <w:rsid w:val="00AE5DEA"/>
    <w:rsid w:val="00AF274D"/>
    <w:rsid w:val="00AF2A0A"/>
    <w:rsid w:val="00AF371E"/>
    <w:rsid w:val="00AF5A83"/>
    <w:rsid w:val="00B004D8"/>
    <w:rsid w:val="00B015F0"/>
    <w:rsid w:val="00B03BD7"/>
    <w:rsid w:val="00B04228"/>
    <w:rsid w:val="00B05AD6"/>
    <w:rsid w:val="00B06FB5"/>
    <w:rsid w:val="00B125AC"/>
    <w:rsid w:val="00B130E5"/>
    <w:rsid w:val="00B15ADD"/>
    <w:rsid w:val="00B15F26"/>
    <w:rsid w:val="00B1660A"/>
    <w:rsid w:val="00B16D58"/>
    <w:rsid w:val="00B1715A"/>
    <w:rsid w:val="00B23010"/>
    <w:rsid w:val="00B23CC9"/>
    <w:rsid w:val="00B27075"/>
    <w:rsid w:val="00B27303"/>
    <w:rsid w:val="00B30D9A"/>
    <w:rsid w:val="00B32931"/>
    <w:rsid w:val="00B3604D"/>
    <w:rsid w:val="00B40ADA"/>
    <w:rsid w:val="00B41E44"/>
    <w:rsid w:val="00B42DD3"/>
    <w:rsid w:val="00B46457"/>
    <w:rsid w:val="00B46CE9"/>
    <w:rsid w:val="00B477AC"/>
    <w:rsid w:val="00B479BA"/>
    <w:rsid w:val="00B52D0E"/>
    <w:rsid w:val="00B547B7"/>
    <w:rsid w:val="00B556DE"/>
    <w:rsid w:val="00B57BF4"/>
    <w:rsid w:val="00B6415E"/>
    <w:rsid w:val="00B65212"/>
    <w:rsid w:val="00B65BC8"/>
    <w:rsid w:val="00B733AD"/>
    <w:rsid w:val="00B73DA2"/>
    <w:rsid w:val="00B74768"/>
    <w:rsid w:val="00B803BD"/>
    <w:rsid w:val="00B82E65"/>
    <w:rsid w:val="00B83B5D"/>
    <w:rsid w:val="00B84829"/>
    <w:rsid w:val="00B85FF6"/>
    <w:rsid w:val="00B87592"/>
    <w:rsid w:val="00B97CC0"/>
    <w:rsid w:val="00BA086A"/>
    <w:rsid w:val="00BA0E8D"/>
    <w:rsid w:val="00BA13E3"/>
    <w:rsid w:val="00BA1B36"/>
    <w:rsid w:val="00BA26F8"/>
    <w:rsid w:val="00BA312C"/>
    <w:rsid w:val="00BA3C08"/>
    <w:rsid w:val="00BA47DE"/>
    <w:rsid w:val="00BA4E23"/>
    <w:rsid w:val="00BA4FE9"/>
    <w:rsid w:val="00BA5785"/>
    <w:rsid w:val="00BA57DF"/>
    <w:rsid w:val="00BA69B6"/>
    <w:rsid w:val="00BA7216"/>
    <w:rsid w:val="00BB4956"/>
    <w:rsid w:val="00BB6790"/>
    <w:rsid w:val="00BB7995"/>
    <w:rsid w:val="00BC15F6"/>
    <w:rsid w:val="00BC45A5"/>
    <w:rsid w:val="00BC4E05"/>
    <w:rsid w:val="00BC70D8"/>
    <w:rsid w:val="00BD088A"/>
    <w:rsid w:val="00BD30DA"/>
    <w:rsid w:val="00BD57EE"/>
    <w:rsid w:val="00BD7751"/>
    <w:rsid w:val="00BE2280"/>
    <w:rsid w:val="00BE393C"/>
    <w:rsid w:val="00BE4A84"/>
    <w:rsid w:val="00BE54EA"/>
    <w:rsid w:val="00BE5BB3"/>
    <w:rsid w:val="00BE624E"/>
    <w:rsid w:val="00BE78CC"/>
    <w:rsid w:val="00BE7C58"/>
    <w:rsid w:val="00BF04DC"/>
    <w:rsid w:val="00BF0845"/>
    <w:rsid w:val="00C02A7A"/>
    <w:rsid w:val="00C05938"/>
    <w:rsid w:val="00C0703C"/>
    <w:rsid w:val="00C0EA80"/>
    <w:rsid w:val="00C118F6"/>
    <w:rsid w:val="00C11F1B"/>
    <w:rsid w:val="00C143CE"/>
    <w:rsid w:val="00C14CF9"/>
    <w:rsid w:val="00C15ABC"/>
    <w:rsid w:val="00C21933"/>
    <w:rsid w:val="00C223BC"/>
    <w:rsid w:val="00C22654"/>
    <w:rsid w:val="00C227AE"/>
    <w:rsid w:val="00C24A8F"/>
    <w:rsid w:val="00C25098"/>
    <w:rsid w:val="00C2511A"/>
    <w:rsid w:val="00C27A0F"/>
    <w:rsid w:val="00C3440E"/>
    <w:rsid w:val="00C347F8"/>
    <w:rsid w:val="00C35D4B"/>
    <w:rsid w:val="00C36588"/>
    <w:rsid w:val="00C3721C"/>
    <w:rsid w:val="00C37D7D"/>
    <w:rsid w:val="00C435D4"/>
    <w:rsid w:val="00C43CF6"/>
    <w:rsid w:val="00C44B0E"/>
    <w:rsid w:val="00C46D21"/>
    <w:rsid w:val="00C53952"/>
    <w:rsid w:val="00C54C4D"/>
    <w:rsid w:val="00C57E00"/>
    <w:rsid w:val="00C620C1"/>
    <w:rsid w:val="00C6285D"/>
    <w:rsid w:val="00C62DA3"/>
    <w:rsid w:val="00C633C7"/>
    <w:rsid w:val="00C6354D"/>
    <w:rsid w:val="00C63DDB"/>
    <w:rsid w:val="00C6413E"/>
    <w:rsid w:val="00C64957"/>
    <w:rsid w:val="00C64C41"/>
    <w:rsid w:val="00C65F0C"/>
    <w:rsid w:val="00C70403"/>
    <w:rsid w:val="00C711A5"/>
    <w:rsid w:val="00C74884"/>
    <w:rsid w:val="00C74A30"/>
    <w:rsid w:val="00C7676E"/>
    <w:rsid w:val="00C76A70"/>
    <w:rsid w:val="00C80C52"/>
    <w:rsid w:val="00C81216"/>
    <w:rsid w:val="00C81739"/>
    <w:rsid w:val="00C8512E"/>
    <w:rsid w:val="00C869A8"/>
    <w:rsid w:val="00C87218"/>
    <w:rsid w:val="00C901CA"/>
    <w:rsid w:val="00C90B88"/>
    <w:rsid w:val="00C92CDC"/>
    <w:rsid w:val="00C9309A"/>
    <w:rsid w:val="00C93529"/>
    <w:rsid w:val="00C93555"/>
    <w:rsid w:val="00C94C61"/>
    <w:rsid w:val="00C9603A"/>
    <w:rsid w:val="00CA1D90"/>
    <w:rsid w:val="00CA1EF1"/>
    <w:rsid w:val="00CA2D4F"/>
    <w:rsid w:val="00CA52ED"/>
    <w:rsid w:val="00CB06C5"/>
    <w:rsid w:val="00CB18BD"/>
    <w:rsid w:val="00CB344A"/>
    <w:rsid w:val="00CB4F8D"/>
    <w:rsid w:val="00CB72D2"/>
    <w:rsid w:val="00CC09B8"/>
    <w:rsid w:val="00CC0D2F"/>
    <w:rsid w:val="00CC16E2"/>
    <w:rsid w:val="00CC1B16"/>
    <w:rsid w:val="00CC1BCB"/>
    <w:rsid w:val="00CC1C1E"/>
    <w:rsid w:val="00CC36F9"/>
    <w:rsid w:val="00CC7074"/>
    <w:rsid w:val="00CC726B"/>
    <w:rsid w:val="00CC7EAD"/>
    <w:rsid w:val="00CD1CE4"/>
    <w:rsid w:val="00CD2631"/>
    <w:rsid w:val="00CD50C4"/>
    <w:rsid w:val="00CD6CDB"/>
    <w:rsid w:val="00CE1C48"/>
    <w:rsid w:val="00CE3994"/>
    <w:rsid w:val="00CE48FC"/>
    <w:rsid w:val="00CE5906"/>
    <w:rsid w:val="00CE5FC7"/>
    <w:rsid w:val="00CE6DF9"/>
    <w:rsid w:val="00CF202E"/>
    <w:rsid w:val="00CF2EDC"/>
    <w:rsid w:val="00CF423B"/>
    <w:rsid w:val="00CF61A0"/>
    <w:rsid w:val="00CF7706"/>
    <w:rsid w:val="00D00F5A"/>
    <w:rsid w:val="00D01A0E"/>
    <w:rsid w:val="00D0251C"/>
    <w:rsid w:val="00D04E07"/>
    <w:rsid w:val="00D057C8"/>
    <w:rsid w:val="00D06B9D"/>
    <w:rsid w:val="00D10002"/>
    <w:rsid w:val="00D10873"/>
    <w:rsid w:val="00D12F05"/>
    <w:rsid w:val="00D132FB"/>
    <w:rsid w:val="00D1778A"/>
    <w:rsid w:val="00D208B7"/>
    <w:rsid w:val="00D22196"/>
    <w:rsid w:val="00D25077"/>
    <w:rsid w:val="00D27102"/>
    <w:rsid w:val="00D30C83"/>
    <w:rsid w:val="00D30F29"/>
    <w:rsid w:val="00D342B3"/>
    <w:rsid w:val="00D37B98"/>
    <w:rsid w:val="00D41D23"/>
    <w:rsid w:val="00D425C3"/>
    <w:rsid w:val="00D4349F"/>
    <w:rsid w:val="00D43D13"/>
    <w:rsid w:val="00D45A30"/>
    <w:rsid w:val="00D45BB5"/>
    <w:rsid w:val="00D46B06"/>
    <w:rsid w:val="00D4773F"/>
    <w:rsid w:val="00D50F77"/>
    <w:rsid w:val="00D616C3"/>
    <w:rsid w:val="00D618FB"/>
    <w:rsid w:val="00D62244"/>
    <w:rsid w:val="00D6224F"/>
    <w:rsid w:val="00D66314"/>
    <w:rsid w:val="00D67D7C"/>
    <w:rsid w:val="00D72377"/>
    <w:rsid w:val="00D72A50"/>
    <w:rsid w:val="00D74DB8"/>
    <w:rsid w:val="00D77DAB"/>
    <w:rsid w:val="00D80057"/>
    <w:rsid w:val="00D80DAE"/>
    <w:rsid w:val="00D82233"/>
    <w:rsid w:val="00D85F56"/>
    <w:rsid w:val="00D93DBD"/>
    <w:rsid w:val="00D97275"/>
    <w:rsid w:val="00D97C2B"/>
    <w:rsid w:val="00DA1FA2"/>
    <w:rsid w:val="00DA2D58"/>
    <w:rsid w:val="00DA3D5F"/>
    <w:rsid w:val="00DA4570"/>
    <w:rsid w:val="00DA4EEF"/>
    <w:rsid w:val="00DA4FF8"/>
    <w:rsid w:val="00DA50BC"/>
    <w:rsid w:val="00DA5D29"/>
    <w:rsid w:val="00DA6AB0"/>
    <w:rsid w:val="00DA7E05"/>
    <w:rsid w:val="00DB09AE"/>
    <w:rsid w:val="00DB1548"/>
    <w:rsid w:val="00DC026C"/>
    <w:rsid w:val="00DC0A44"/>
    <w:rsid w:val="00DC0D65"/>
    <w:rsid w:val="00DC255E"/>
    <w:rsid w:val="00DC4B18"/>
    <w:rsid w:val="00DC512E"/>
    <w:rsid w:val="00DC6BAB"/>
    <w:rsid w:val="00DD23EC"/>
    <w:rsid w:val="00DD31CD"/>
    <w:rsid w:val="00DD559C"/>
    <w:rsid w:val="00DD5BBA"/>
    <w:rsid w:val="00DD68D7"/>
    <w:rsid w:val="00DD6979"/>
    <w:rsid w:val="00DD716D"/>
    <w:rsid w:val="00DE18CF"/>
    <w:rsid w:val="00DE24F7"/>
    <w:rsid w:val="00DE3648"/>
    <w:rsid w:val="00DE3E5E"/>
    <w:rsid w:val="00DE63E0"/>
    <w:rsid w:val="00DF0A16"/>
    <w:rsid w:val="00DF4F91"/>
    <w:rsid w:val="00DF5E64"/>
    <w:rsid w:val="00DF71F7"/>
    <w:rsid w:val="00DF7583"/>
    <w:rsid w:val="00E001B8"/>
    <w:rsid w:val="00E04326"/>
    <w:rsid w:val="00E05F64"/>
    <w:rsid w:val="00E0649C"/>
    <w:rsid w:val="00E1053B"/>
    <w:rsid w:val="00E1185F"/>
    <w:rsid w:val="00E11D0A"/>
    <w:rsid w:val="00E12C17"/>
    <w:rsid w:val="00E13F0F"/>
    <w:rsid w:val="00E141E1"/>
    <w:rsid w:val="00E147D7"/>
    <w:rsid w:val="00E2543B"/>
    <w:rsid w:val="00E25FE1"/>
    <w:rsid w:val="00E27C0B"/>
    <w:rsid w:val="00E31A77"/>
    <w:rsid w:val="00E32C8B"/>
    <w:rsid w:val="00E35746"/>
    <w:rsid w:val="00E35B7F"/>
    <w:rsid w:val="00E374B1"/>
    <w:rsid w:val="00E40406"/>
    <w:rsid w:val="00E40A62"/>
    <w:rsid w:val="00E41FDD"/>
    <w:rsid w:val="00E441E1"/>
    <w:rsid w:val="00E44498"/>
    <w:rsid w:val="00E4722A"/>
    <w:rsid w:val="00E50775"/>
    <w:rsid w:val="00E510D7"/>
    <w:rsid w:val="00E5568A"/>
    <w:rsid w:val="00E55D5F"/>
    <w:rsid w:val="00E577D3"/>
    <w:rsid w:val="00E602CE"/>
    <w:rsid w:val="00E65344"/>
    <w:rsid w:val="00E66787"/>
    <w:rsid w:val="00E67F37"/>
    <w:rsid w:val="00E70583"/>
    <w:rsid w:val="00E712BC"/>
    <w:rsid w:val="00E73BF8"/>
    <w:rsid w:val="00E73E6A"/>
    <w:rsid w:val="00E74882"/>
    <w:rsid w:val="00E75A25"/>
    <w:rsid w:val="00E76A09"/>
    <w:rsid w:val="00E81D55"/>
    <w:rsid w:val="00E83AAE"/>
    <w:rsid w:val="00E846E3"/>
    <w:rsid w:val="00E84B87"/>
    <w:rsid w:val="00E864B9"/>
    <w:rsid w:val="00E86AFB"/>
    <w:rsid w:val="00E902D5"/>
    <w:rsid w:val="00E912E4"/>
    <w:rsid w:val="00E93277"/>
    <w:rsid w:val="00EA02DB"/>
    <w:rsid w:val="00EA1DE0"/>
    <w:rsid w:val="00EA2615"/>
    <w:rsid w:val="00EA39D8"/>
    <w:rsid w:val="00EA3B58"/>
    <w:rsid w:val="00EA3C75"/>
    <w:rsid w:val="00EA3DD8"/>
    <w:rsid w:val="00EA6390"/>
    <w:rsid w:val="00EB2A77"/>
    <w:rsid w:val="00EB369F"/>
    <w:rsid w:val="00EB3866"/>
    <w:rsid w:val="00EC0AB6"/>
    <w:rsid w:val="00EC141A"/>
    <w:rsid w:val="00EC29D2"/>
    <w:rsid w:val="00EC33F4"/>
    <w:rsid w:val="00EC66D0"/>
    <w:rsid w:val="00EC774E"/>
    <w:rsid w:val="00EC78D7"/>
    <w:rsid w:val="00EC7BF3"/>
    <w:rsid w:val="00EC7C76"/>
    <w:rsid w:val="00ED03AF"/>
    <w:rsid w:val="00ED2277"/>
    <w:rsid w:val="00ED4D26"/>
    <w:rsid w:val="00ED639F"/>
    <w:rsid w:val="00EE23F9"/>
    <w:rsid w:val="00EE3057"/>
    <w:rsid w:val="00EE3BF8"/>
    <w:rsid w:val="00EE73BD"/>
    <w:rsid w:val="00EE76BE"/>
    <w:rsid w:val="00EE7E40"/>
    <w:rsid w:val="00EF69CB"/>
    <w:rsid w:val="00F008F5"/>
    <w:rsid w:val="00F04AAD"/>
    <w:rsid w:val="00F06323"/>
    <w:rsid w:val="00F07835"/>
    <w:rsid w:val="00F106C1"/>
    <w:rsid w:val="00F13F49"/>
    <w:rsid w:val="00F147EA"/>
    <w:rsid w:val="00F1536B"/>
    <w:rsid w:val="00F15376"/>
    <w:rsid w:val="00F17F2E"/>
    <w:rsid w:val="00F238DD"/>
    <w:rsid w:val="00F24BD7"/>
    <w:rsid w:val="00F2710D"/>
    <w:rsid w:val="00F30331"/>
    <w:rsid w:val="00F3092D"/>
    <w:rsid w:val="00F31A3E"/>
    <w:rsid w:val="00F333D5"/>
    <w:rsid w:val="00F35FED"/>
    <w:rsid w:val="00F377AF"/>
    <w:rsid w:val="00F42299"/>
    <w:rsid w:val="00F42813"/>
    <w:rsid w:val="00F437F1"/>
    <w:rsid w:val="00F46D2E"/>
    <w:rsid w:val="00F5041F"/>
    <w:rsid w:val="00F52240"/>
    <w:rsid w:val="00F52CC9"/>
    <w:rsid w:val="00F613F6"/>
    <w:rsid w:val="00F62EBE"/>
    <w:rsid w:val="00F64F6D"/>
    <w:rsid w:val="00F66156"/>
    <w:rsid w:val="00F67B86"/>
    <w:rsid w:val="00F70CA6"/>
    <w:rsid w:val="00F72C71"/>
    <w:rsid w:val="00F731FC"/>
    <w:rsid w:val="00F7508F"/>
    <w:rsid w:val="00F76121"/>
    <w:rsid w:val="00F765D6"/>
    <w:rsid w:val="00F768C7"/>
    <w:rsid w:val="00F870B1"/>
    <w:rsid w:val="00F92F4B"/>
    <w:rsid w:val="00F94668"/>
    <w:rsid w:val="00F95140"/>
    <w:rsid w:val="00F9530F"/>
    <w:rsid w:val="00F95C3B"/>
    <w:rsid w:val="00F97483"/>
    <w:rsid w:val="00FA068E"/>
    <w:rsid w:val="00FA1D09"/>
    <w:rsid w:val="00FA365D"/>
    <w:rsid w:val="00FA4975"/>
    <w:rsid w:val="00FA6958"/>
    <w:rsid w:val="00FB0943"/>
    <w:rsid w:val="00FB0977"/>
    <w:rsid w:val="00FB0BBA"/>
    <w:rsid w:val="00FB243F"/>
    <w:rsid w:val="00FB25C0"/>
    <w:rsid w:val="00FB2D1F"/>
    <w:rsid w:val="00FB56EC"/>
    <w:rsid w:val="00FB7AB5"/>
    <w:rsid w:val="00FC4AC7"/>
    <w:rsid w:val="00FC53AF"/>
    <w:rsid w:val="00FC68B5"/>
    <w:rsid w:val="00FD0B5F"/>
    <w:rsid w:val="00FD154B"/>
    <w:rsid w:val="00FD2EE6"/>
    <w:rsid w:val="00FD3730"/>
    <w:rsid w:val="00FD4F36"/>
    <w:rsid w:val="00FD64C2"/>
    <w:rsid w:val="00FD739C"/>
    <w:rsid w:val="00FD7842"/>
    <w:rsid w:val="00FE0EBD"/>
    <w:rsid w:val="00FE78DC"/>
    <w:rsid w:val="00FF00A4"/>
    <w:rsid w:val="00FF1536"/>
    <w:rsid w:val="00FF25DC"/>
    <w:rsid w:val="00FF558C"/>
    <w:rsid w:val="01241969"/>
    <w:rsid w:val="0150480D"/>
    <w:rsid w:val="01DAA2B5"/>
    <w:rsid w:val="024FC4C7"/>
    <w:rsid w:val="02729C19"/>
    <w:rsid w:val="02D67AC6"/>
    <w:rsid w:val="0301004C"/>
    <w:rsid w:val="033EC457"/>
    <w:rsid w:val="035383EB"/>
    <w:rsid w:val="03851A39"/>
    <w:rsid w:val="03F6665A"/>
    <w:rsid w:val="0490D852"/>
    <w:rsid w:val="04C9ED16"/>
    <w:rsid w:val="04DA8CA5"/>
    <w:rsid w:val="0503E7E1"/>
    <w:rsid w:val="05246026"/>
    <w:rsid w:val="0530E6A4"/>
    <w:rsid w:val="055470B7"/>
    <w:rsid w:val="05B1608A"/>
    <w:rsid w:val="05DAB440"/>
    <w:rsid w:val="05E0868E"/>
    <w:rsid w:val="061F2F21"/>
    <w:rsid w:val="06822C53"/>
    <w:rsid w:val="06876607"/>
    <w:rsid w:val="06C24461"/>
    <w:rsid w:val="06CA2237"/>
    <w:rsid w:val="0702DA9A"/>
    <w:rsid w:val="070A19D7"/>
    <w:rsid w:val="0722F363"/>
    <w:rsid w:val="0730A480"/>
    <w:rsid w:val="07325D3A"/>
    <w:rsid w:val="0749E2F9"/>
    <w:rsid w:val="07C34D3E"/>
    <w:rsid w:val="07DE724A"/>
    <w:rsid w:val="07E06A88"/>
    <w:rsid w:val="080B71E7"/>
    <w:rsid w:val="082A6810"/>
    <w:rsid w:val="0840A519"/>
    <w:rsid w:val="087DCAFF"/>
    <w:rsid w:val="0890C90E"/>
    <w:rsid w:val="08B6D739"/>
    <w:rsid w:val="0908237F"/>
    <w:rsid w:val="0940F134"/>
    <w:rsid w:val="096929FA"/>
    <w:rsid w:val="09941AF4"/>
    <w:rsid w:val="0998950C"/>
    <w:rsid w:val="099CD0EF"/>
    <w:rsid w:val="09B8C003"/>
    <w:rsid w:val="09B906E9"/>
    <w:rsid w:val="09C82CDC"/>
    <w:rsid w:val="09E075C0"/>
    <w:rsid w:val="0A121161"/>
    <w:rsid w:val="0A29A747"/>
    <w:rsid w:val="0A379800"/>
    <w:rsid w:val="0A9B6450"/>
    <w:rsid w:val="0AA2BCDA"/>
    <w:rsid w:val="0AA5B232"/>
    <w:rsid w:val="0AC752AE"/>
    <w:rsid w:val="0AC7CDD1"/>
    <w:rsid w:val="0AD6DD6F"/>
    <w:rsid w:val="0AD96D4F"/>
    <w:rsid w:val="0B3FDDCD"/>
    <w:rsid w:val="0B4E88EE"/>
    <w:rsid w:val="0B922445"/>
    <w:rsid w:val="0BB0AEFE"/>
    <w:rsid w:val="0BC0E301"/>
    <w:rsid w:val="0BF4F634"/>
    <w:rsid w:val="0C0CD4F4"/>
    <w:rsid w:val="0C0F9996"/>
    <w:rsid w:val="0C22FD61"/>
    <w:rsid w:val="0C336A3C"/>
    <w:rsid w:val="0C350F34"/>
    <w:rsid w:val="0C9197D3"/>
    <w:rsid w:val="0CAAA4E0"/>
    <w:rsid w:val="0D142FA3"/>
    <w:rsid w:val="0D3AD64C"/>
    <w:rsid w:val="0D530B09"/>
    <w:rsid w:val="0D594ECB"/>
    <w:rsid w:val="0D654FB2"/>
    <w:rsid w:val="0D7CFA47"/>
    <w:rsid w:val="0D8656E5"/>
    <w:rsid w:val="0D9B0397"/>
    <w:rsid w:val="0DA89ABD"/>
    <w:rsid w:val="0DBDD1A3"/>
    <w:rsid w:val="0DBFD694"/>
    <w:rsid w:val="0E1FD37A"/>
    <w:rsid w:val="0E273261"/>
    <w:rsid w:val="0E4338AD"/>
    <w:rsid w:val="0E57AF35"/>
    <w:rsid w:val="0E5BE494"/>
    <w:rsid w:val="0E6B95F5"/>
    <w:rsid w:val="0EFF1AFF"/>
    <w:rsid w:val="0F1B0409"/>
    <w:rsid w:val="0F31B632"/>
    <w:rsid w:val="0F7F4978"/>
    <w:rsid w:val="0FEB499C"/>
    <w:rsid w:val="0FEE270D"/>
    <w:rsid w:val="10186F57"/>
    <w:rsid w:val="105D571C"/>
    <w:rsid w:val="1066F1F0"/>
    <w:rsid w:val="10B9D45A"/>
    <w:rsid w:val="10CA3A90"/>
    <w:rsid w:val="10E798E1"/>
    <w:rsid w:val="10FE8F6D"/>
    <w:rsid w:val="110C9977"/>
    <w:rsid w:val="1155AE8A"/>
    <w:rsid w:val="11646C30"/>
    <w:rsid w:val="11A329C1"/>
    <w:rsid w:val="11AEC54B"/>
    <w:rsid w:val="11B4310C"/>
    <w:rsid w:val="11D34606"/>
    <w:rsid w:val="12449122"/>
    <w:rsid w:val="1252A4CB"/>
    <w:rsid w:val="12559A23"/>
    <w:rsid w:val="12687544"/>
    <w:rsid w:val="126B7D6E"/>
    <w:rsid w:val="12BA770A"/>
    <w:rsid w:val="12E02A11"/>
    <w:rsid w:val="12EB3831"/>
    <w:rsid w:val="12EE8E1E"/>
    <w:rsid w:val="1320E18C"/>
    <w:rsid w:val="13657C5B"/>
    <w:rsid w:val="13B9EFC6"/>
    <w:rsid w:val="140D31FB"/>
    <w:rsid w:val="142525A1"/>
    <w:rsid w:val="143D51DF"/>
    <w:rsid w:val="1448A301"/>
    <w:rsid w:val="14BE0AD6"/>
    <w:rsid w:val="14D9DB5A"/>
    <w:rsid w:val="150E5172"/>
    <w:rsid w:val="151A3B65"/>
    <w:rsid w:val="152DD51B"/>
    <w:rsid w:val="15E8E9CA"/>
    <w:rsid w:val="1614009A"/>
    <w:rsid w:val="16189421"/>
    <w:rsid w:val="162856E5"/>
    <w:rsid w:val="168000BE"/>
    <w:rsid w:val="16B45788"/>
    <w:rsid w:val="16C3861B"/>
    <w:rsid w:val="16E08787"/>
    <w:rsid w:val="179A9E99"/>
    <w:rsid w:val="17AA80D9"/>
    <w:rsid w:val="17BA32A2"/>
    <w:rsid w:val="17D44B77"/>
    <w:rsid w:val="17E03314"/>
    <w:rsid w:val="1808F12A"/>
    <w:rsid w:val="18160EB0"/>
    <w:rsid w:val="18257806"/>
    <w:rsid w:val="182AD81C"/>
    <w:rsid w:val="1848F6DA"/>
    <w:rsid w:val="188FC6D9"/>
    <w:rsid w:val="18B39FD5"/>
    <w:rsid w:val="18BEE582"/>
    <w:rsid w:val="18EA4FF9"/>
    <w:rsid w:val="18EE7F2A"/>
    <w:rsid w:val="18FD2C66"/>
    <w:rsid w:val="19267722"/>
    <w:rsid w:val="198B67FC"/>
    <w:rsid w:val="19AAD0E6"/>
    <w:rsid w:val="19C29016"/>
    <w:rsid w:val="1AC2EDA6"/>
    <w:rsid w:val="1ACF13A9"/>
    <w:rsid w:val="1AF61246"/>
    <w:rsid w:val="1B7357D9"/>
    <w:rsid w:val="1B8202FA"/>
    <w:rsid w:val="1B9B9A96"/>
    <w:rsid w:val="1B9E8FEE"/>
    <w:rsid w:val="1BA38D7C"/>
    <w:rsid w:val="1C7EECFB"/>
    <w:rsid w:val="1C9E3B7B"/>
    <w:rsid w:val="1CCCEFB5"/>
    <w:rsid w:val="1CD3BF1B"/>
    <w:rsid w:val="1CEA22D6"/>
    <w:rsid w:val="1CF49F17"/>
    <w:rsid w:val="1D0057F6"/>
    <w:rsid w:val="1D24F698"/>
    <w:rsid w:val="1D3FFCDD"/>
    <w:rsid w:val="1D565F64"/>
    <w:rsid w:val="1D700912"/>
    <w:rsid w:val="1DCB0BC8"/>
    <w:rsid w:val="1DDC14C9"/>
    <w:rsid w:val="1E0EBFAE"/>
    <w:rsid w:val="1E474AA4"/>
    <w:rsid w:val="1E5328A6"/>
    <w:rsid w:val="1F618C07"/>
    <w:rsid w:val="1F6AFF33"/>
    <w:rsid w:val="1FB2C384"/>
    <w:rsid w:val="1FC067EE"/>
    <w:rsid w:val="1FDB085C"/>
    <w:rsid w:val="1FDB6E2E"/>
    <w:rsid w:val="20905372"/>
    <w:rsid w:val="20C6F94F"/>
    <w:rsid w:val="20E0DC72"/>
    <w:rsid w:val="216AEE08"/>
    <w:rsid w:val="216FB580"/>
    <w:rsid w:val="21804D9A"/>
    <w:rsid w:val="218D89A4"/>
    <w:rsid w:val="21A03704"/>
    <w:rsid w:val="21A8F488"/>
    <w:rsid w:val="21D6B0C3"/>
    <w:rsid w:val="21D92840"/>
    <w:rsid w:val="21FB3757"/>
    <w:rsid w:val="2224EDB2"/>
    <w:rsid w:val="22487DF6"/>
    <w:rsid w:val="226BEF5E"/>
    <w:rsid w:val="2272C07B"/>
    <w:rsid w:val="22780B2E"/>
    <w:rsid w:val="2294BEF6"/>
    <w:rsid w:val="22A01255"/>
    <w:rsid w:val="22B8A167"/>
    <w:rsid w:val="22BB23A1"/>
    <w:rsid w:val="22BCCF4C"/>
    <w:rsid w:val="22D83B90"/>
    <w:rsid w:val="22DC1EC7"/>
    <w:rsid w:val="22E04CAC"/>
    <w:rsid w:val="22F43A59"/>
    <w:rsid w:val="22F82D90"/>
    <w:rsid w:val="231BA12C"/>
    <w:rsid w:val="233BF58F"/>
    <w:rsid w:val="234D0B86"/>
    <w:rsid w:val="2360A6CD"/>
    <w:rsid w:val="23ED69D2"/>
    <w:rsid w:val="240DBAA0"/>
    <w:rsid w:val="2435E515"/>
    <w:rsid w:val="24448787"/>
    <w:rsid w:val="245546A9"/>
    <w:rsid w:val="24F0EE4D"/>
    <w:rsid w:val="24FB5BD9"/>
    <w:rsid w:val="2502649D"/>
    <w:rsid w:val="258216F6"/>
    <w:rsid w:val="25A75A6A"/>
    <w:rsid w:val="25DA09E6"/>
    <w:rsid w:val="25E3BF0E"/>
    <w:rsid w:val="260A26FD"/>
    <w:rsid w:val="260AB484"/>
    <w:rsid w:val="2645122E"/>
    <w:rsid w:val="265FA6E4"/>
    <w:rsid w:val="266960D7"/>
    <w:rsid w:val="2677E61C"/>
    <w:rsid w:val="26A1AA92"/>
    <w:rsid w:val="26D20A94"/>
    <w:rsid w:val="26D520FF"/>
    <w:rsid w:val="26F32197"/>
    <w:rsid w:val="26F74A4C"/>
    <w:rsid w:val="271B7EDF"/>
    <w:rsid w:val="2731BD77"/>
    <w:rsid w:val="2753CD93"/>
    <w:rsid w:val="278814D4"/>
    <w:rsid w:val="27B5B60D"/>
    <w:rsid w:val="27E7CEDE"/>
    <w:rsid w:val="283DD2EB"/>
    <w:rsid w:val="2848CB64"/>
    <w:rsid w:val="286C6404"/>
    <w:rsid w:val="28BF61A6"/>
    <w:rsid w:val="28F9B679"/>
    <w:rsid w:val="2903369B"/>
    <w:rsid w:val="290C8C02"/>
    <w:rsid w:val="29229D97"/>
    <w:rsid w:val="2937C9AF"/>
    <w:rsid w:val="2943DFE4"/>
    <w:rsid w:val="29668525"/>
    <w:rsid w:val="29753885"/>
    <w:rsid w:val="2997ED33"/>
    <w:rsid w:val="29FAC38A"/>
    <w:rsid w:val="2A28BD68"/>
    <w:rsid w:val="2A2F165C"/>
    <w:rsid w:val="2A4B707F"/>
    <w:rsid w:val="2A4C5D17"/>
    <w:rsid w:val="2A747F79"/>
    <w:rsid w:val="2A95B470"/>
    <w:rsid w:val="2AB931AF"/>
    <w:rsid w:val="2B5685B7"/>
    <w:rsid w:val="2B618302"/>
    <w:rsid w:val="2B63ADAD"/>
    <w:rsid w:val="2B80ED08"/>
    <w:rsid w:val="2B86F3A4"/>
    <w:rsid w:val="2B99ED2C"/>
    <w:rsid w:val="2B9B5985"/>
    <w:rsid w:val="2C62DC8B"/>
    <w:rsid w:val="2C77F7EC"/>
    <w:rsid w:val="2C902BB8"/>
    <w:rsid w:val="2CA5301B"/>
    <w:rsid w:val="2CB98949"/>
    <w:rsid w:val="2D152682"/>
    <w:rsid w:val="2D5217B0"/>
    <w:rsid w:val="2D5305ED"/>
    <w:rsid w:val="2D6166FC"/>
    <w:rsid w:val="2D839D26"/>
    <w:rsid w:val="2DE56054"/>
    <w:rsid w:val="2E05A911"/>
    <w:rsid w:val="2E58BE41"/>
    <w:rsid w:val="2E69AA73"/>
    <w:rsid w:val="2E70005F"/>
    <w:rsid w:val="2E7B8EF9"/>
    <w:rsid w:val="2E9822C1"/>
    <w:rsid w:val="2EA5654D"/>
    <w:rsid w:val="2EA61C73"/>
    <w:rsid w:val="2EB24151"/>
    <w:rsid w:val="2ED28A0D"/>
    <w:rsid w:val="2EE3930E"/>
    <w:rsid w:val="2F071D21"/>
    <w:rsid w:val="2FC43D3E"/>
    <w:rsid w:val="2FC7B959"/>
    <w:rsid w:val="2FD5358A"/>
    <w:rsid w:val="2FDB9799"/>
    <w:rsid w:val="30224DF0"/>
    <w:rsid w:val="30325365"/>
    <w:rsid w:val="305281CB"/>
    <w:rsid w:val="308AC144"/>
    <w:rsid w:val="30BA41C9"/>
    <w:rsid w:val="30EED4DD"/>
    <w:rsid w:val="3116E2AE"/>
    <w:rsid w:val="312FCDA2"/>
    <w:rsid w:val="313CE52C"/>
    <w:rsid w:val="3173C872"/>
    <w:rsid w:val="31FCC567"/>
    <w:rsid w:val="32AB853A"/>
    <w:rsid w:val="32C1A98A"/>
    <w:rsid w:val="32C1D62C"/>
    <w:rsid w:val="3327C1EE"/>
    <w:rsid w:val="3336E3A9"/>
    <w:rsid w:val="3357CC20"/>
    <w:rsid w:val="336A403C"/>
    <w:rsid w:val="33BCD045"/>
    <w:rsid w:val="33D2F495"/>
    <w:rsid w:val="33E1D334"/>
    <w:rsid w:val="3420E3DE"/>
    <w:rsid w:val="344078B4"/>
    <w:rsid w:val="3444C65A"/>
    <w:rsid w:val="3445B8D6"/>
    <w:rsid w:val="34494341"/>
    <w:rsid w:val="345B509A"/>
    <w:rsid w:val="34FF3D1A"/>
    <w:rsid w:val="3505ED06"/>
    <w:rsid w:val="352F6A96"/>
    <w:rsid w:val="35337A53"/>
    <w:rsid w:val="354E2465"/>
    <w:rsid w:val="35645985"/>
    <w:rsid w:val="3572BE54"/>
    <w:rsid w:val="3583A805"/>
    <w:rsid w:val="35910CEB"/>
    <w:rsid w:val="35989DAE"/>
    <w:rsid w:val="35AF380E"/>
    <w:rsid w:val="35BD2E04"/>
    <w:rsid w:val="36183842"/>
    <w:rsid w:val="361E3942"/>
    <w:rsid w:val="366FA390"/>
    <w:rsid w:val="368BF0C9"/>
    <w:rsid w:val="372B912D"/>
    <w:rsid w:val="375299F1"/>
    <w:rsid w:val="3837E6AE"/>
    <w:rsid w:val="387AD8AC"/>
    <w:rsid w:val="3888EC55"/>
    <w:rsid w:val="38FE455D"/>
    <w:rsid w:val="391B6B83"/>
    <w:rsid w:val="3946BD89"/>
    <w:rsid w:val="3964207E"/>
    <w:rsid w:val="3993518C"/>
    <w:rsid w:val="3993BA5E"/>
    <w:rsid w:val="39ADC4E6"/>
    <w:rsid w:val="39DA5A6E"/>
    <w:rsid w:val="3A629B00"/>
    <w:rsid w:val="3A6EFC5E"/>
    <w:rsid w:val="3A9E5B4C"/>
    <w:rsid w:val="3AB51DD0"/>
    <w:rsid w:val="3ADECF44"/>
    <w:rsid w:val="3AE1FEDD"/>
    <w:rsid w:val="3AE470CA"/>
    <w:rsid w:val="3AF866E0"/>
    <w:rsid w:val="3B1022E4"/>
    <w:rsid w:val="3B29E1BE"/>
    <w:rsid w:val="3B84E474"/>
    <w:rsid w:val="3B891259"/>
    <w:rsid w:val="3B94FD0E"/>
    <w:rsid w:val="3BCD6738"/>
    <w:rsid w:val="3CC932FB"/>
    <w:rsid w:val="3D3AB333"/>
    <w:rsid w:val="3D4EFDED"/>
    <w:rsid w:val="3D8E8F54"/>
    <w:rsid w:val="3D94E108"/>
    <w:rsid w:val="3E167A9E"/>
    <w:rsid w:val="3E232C6A"/>
    <w:rsid w:val="3E2AE827"/>
    <w:rsid w:val="3E351225"/>
    <w:rsid w:val="3E39231D"/>
    <w:rsid w:val="3E3EB2C3"/>
    <w:rsid w:val="3E668546"/>
    <w:rsid w:val="3E6DC1A0"/>
    <w:rsid w:val="3ED6741B"/>
    <w:rsid w:val="3F1C42B1"/>
    <w:rsid w:val="3F5737EC"/>
    <w:rsid w:val="3F83D68C"/>
    <w:rsid w:val="3FA882C6"/>
    <w:rsid w:val="3FD7B605"/>
    <w:rsid w:val="3FE62AAC"/>
    <w:rsid w:val="40454FA9"/>
    <w:rsid w:val="4049DA5D"/>
    <w:rsid w:val="407EA4A2"/>
    <w:rsid w:val="409368DD"/>
    <w:rsid w:val="40BE3B50"/>
    <w:rsid w:val="40C3B01E"/>
    <w:rsid w:val="40C76EF8"/>
    <w:rsid w:val="40D8A8D4"/>
    <w:rsid w:val="40F580EE"/>
    <w:rsid w:val="40FE755F"/>
    <w:rsid w:val="41063DD5"/>
    <w:rsid w:val="4106E432"/>
    <w:rsid w:val="41085B23"/>
    <w:rsid w:val="410CB141"/>
    <w:rsid w:val="411DC1D3"/>
    <w:rsid w:val="4124A9B3"/>
    <w:rsid w:val="41645080"/>
    <w:rsid w:val="41738666"/>
    <w:rsid w:val="41B18BC0"/>
    <w:rsid w:val="41CB327A"/>
    <w:rsid w:val="41DAFD9B"/>
    <w:rsid w:val="41E172FE"/>
    <w:rsid w:val="41EA0E5E"/>
    <w:rsid w:val="420E3C83"/>
    <w:rsid w:val="4216A63E"/>
    <w:rsid w:val="42311614"/>
    <w:rsid w:val="4235C2E8"/>
    <w:rsid w:val="4236611E"/>
    <w:rsid w:val="4249F317"/>
    <w:rsid w:val="42B46889"/>
    <w:rsid w:val="42F1DA67"/>
    <w:rsid w:val="43297A48"/>
    <w:rsid w:val="4338FA4A"/>
    <w:rsid w:val="43399C7E"/>
    <w:rsid w:val="434312DF"/>
    <w:rsid w:val="4359B306"/>
    <w:rsid w:val="439F3642"/>
    <w:rsid w:val="43A6509C"/>
    <w:rsid w:val="43D5C0B1"/>
    <w:rsid w:val="43DDCB34"/>
    <w:rsid w:val="440FF3DB"/>
    <w:rsid w:val="4416DD37"/>
    <w:rsid w:val="441CB20A"/>
    <w:rsid w:val="44255C97"/>
    <w:rsid w:val="449DCFD7"/>
    <w:rsid w:val="44A97010"/>
    <w:rsid w:val="44BC3AC1"/>
    <w:rsid w:val="44EAEEFB"/>
    <w:rsid w:val="4523A75E"/>
    <w:rsid w:val="455329FE"/>
    <w:rsid w:val="456F8EB9"/>
    <w:rsid w:val="45BDCE50"/>
    <w:rsid w:val="45E67D73"/>
    <w:rsid w:val="45EBCD95"/>
    <w:rsid w:val="45F7AB97"/>
    <w:rsid w:val="46114FE6"/>
    <w:rsid w:val="46C69AFC"/>
    <w:rsid w:val="46E635FA"/>
    <w:rsid w:val="47618374"/>
    <w:rsid w:val="47EAC128"/>
    <w:rsid w:val="47ED83AF"/>
    <w:rsid w:val="4818A9E4"/>
    <w:rsid w:val="486C1E50"/>
    <w:rsid w:val="48775303"/>
    <w:rsid w:val="48A970CB"/>
    <w:rsid w:val="48AC5A7A"/>
    <w:rsid w:val="48B9A3DA"/>
    <w:rsid w:val="49084DBC"/>
    <w:rsid w:val="497678EF"/>
    <w:rsid w:val="49A7CC8F"/>
    <w:rsid w:val="49BEC2E6"/>
    <w:rsid w:val="4A23B15C"/>
    <w:rsid w:val="4A269B21"/>
    <w:rsid w:val="4A4E50FE"/>
    <w:rsid w:val="4A61FDB3"/>
    <w:rsid w:val="4A846366"/>
    <w:rsid w:val="4AA1C936"/>
    <w:rsid w:val="4AE9DE5A"/>
    <w:rsid w:val="4B1BCB28"/>
    <w:rsid w:val="4B6F38B1"/>
    <w:rsid w:val="4B938CB7"/>
    <w:rsid w:val="4B9CD93E"/>
    <w:rsid w:val="4BB757A5"/>
    <w:rsid w:val="4BC8771A"/>
    <w:rsid w:val="4BD7AD00"/>
    <w:rsid w:val="4BD87749"/>
    <w:rsid w:val="4C4F521E"/>
    <w:rsid w:val="4C6AC0F1"/>
    <w:rsid w:val="4C75EF38"/>
    <w:rsid w:val="4C77693C"/>
    <w:rsid w:val="4C826C86"/>
    <w:rsid w:val="4C924593"/>
    <w:rsid w:val="4C9DDAF9"/>
    <w:rsid w:val="4CA2D951"/>
    <w:rsid w:val="4CDAB28C"/>
    <w:rsid w:val="4CECA9BB"/>
    <w:rsid w:val="4CF77371"/>
    <w:rsid w:val="4CFD416E"/>
    <w:rsid w:val="4D170CEF"/>
    <w:rsid w:val="4D51C669"/>
    <w:rsid w:val="4D535554"/>
    <w:rsid w:val="4D5D0215"/>
    <w:rsid w:val="4D6C0A18"/>
    <w:rsid w:val="4D6D3A54"/>
    <w:rsid w:val="4D6D6316"/>
    <w:rsid w:val="4D94B729"/>
    <w:rsid w:val="4DA203E2"/>
    <w:rsid w:val="4DA802C7"/>
    <w:rsid w:val="4DB1FA36"/>
    <w:rsid w:val="4DE50198"/>
    <w:rsid w:val="4DEC0559"/>
    <w:rsid w:val="4E18DC55"/>
    <w:rsid w:val="4E3B3E0F"/>
    <w:rsid w:val="4E3B61D4"/>
    <w:rsid w:val="4E6A953B"/>
    <w:rsid w:val="4EB9C182"/>
    <w:rsid w:val="4EE31573"/>
    <w:rsid w:val="4EF8A5EE"/>
    <w:rsid w:val="4F09EC6E"/>
    <w:rsid w:val="4F219BF9"/>
    <w:rsid w:val="4F7DE834"/>
    <w:rsid w:val="4F846961"/>
    <w:rsid w:val="4F9D04DE"/>
    <w:rsid w:val="4FB012D0"/>
    <w:rsid w:val="4FB2D557"/>
    <w:rsid w:val="4FDF719A"/>
    <w:rsid w:val="4FFBFA2B"/>
    <w:rsid w:val="5111A4CC"/>
    <w:rsid w:val="51180D70"/>
    <w:rsid w:val="5128C958"/>
    <w:rsid w:val="513FF87C"/>
    <w:rsid w:val="517DD6C6"/>
    <w:rsid w:val="51930314"/>
    <w:rsid w:val="5197CA8C"/>
    <w:rsid w:val="519B7E55"/>
    <w:rsid w:val="51E59D72"/>
    <w:rsid w:val="520E41C5"/>
    <w:rsid w:val="523A1463"/>
    <w:rsid w:val="525438DF"/>
    <w:rsid w:val="52783E85"/>
    <w:rsid w:val="528B7FA4"/>
    <w:rsid w:val="52962443"/>
    <w:rsid w:val="52B1F289"/>
    <w:rsid w:val="531EBBB8"/>
    <w:rsid w:val="53281034"/>
    <w:rsid w:val="535BEB3F"/>
    <w:rsid w:val="53720178"/>
    <w:rsid w:val="53902644"/>
    <w:rsid w:val="5396D8DE"/>
    <w:rsid w:val="53B958CB"/>
    <w:rsid w:val="53D69BC0"/>
    <w:rsid w:val="53EB7EDE"/>
    <w:rsid w:val="53EBA88A"/>
    <w:rsid w:val="53EEDCF3"/>
    <w:rsid w:val="53FBC124"/>
    <w:rsid w:val="54116627"/>
    <w:rsid w:val="54242953"/>
    <w:rsid w:val="542DE940"/>
    <w:rsid w:val="5434CD5E"/>
    <w:rsid w:val="545EF0CB"/>
    <w:rsid w:val="54756B61"/>
    <w:rsid w:val="5487D7F6"/>
    <w:rsid w:val="54E25FDA"/>
    <w:rsid w:val="54E72FCF"/>
    <w:rsid w:val="551E6907"/>
    <w:rsid w:val="5557216A"/>
    <w:rsid w:val="55842349"/>
    <w:rsid w:val="55AEC0A9"/>
    <w:rsid w:val="55B93BCA"/>
    <w:rsid w:val="55C901AF"/>
    <w:rsid w:val="55CB4D9D"/>
    <w:rsid w:val="55D0A857"/>
    <w:rsid w:val="561A1CA2"/>
    <w:rsid w:val="56965B17"/>
    <w:rsid w:val="56C30783"/>
    <w:rsid w:val="56D1F461"/>
    <w:rsid w:val="56E20B5D"/>
    <w:rsid w:val="56FA1508"/>
    <w:rsid w:val="57293D99"/>
    <w:rsid w:val="574045ED"/>
    <w:rsid w:val="57A74D75"/>
    <w:rsid w:val="57D4AF9E"/>
    <w:rsid w:val="57E1CE65"/>
    <w:rsid w:val="580B6013"/>
    <w:rsid w:val="582EF6D7"/>
    <w:rsid w:val="58425DF5"/>
    <w:rsid w:val="58B23CDF"/>
    <w:rsid w:val="58BB5B07"/>
    <w:rsid w:val="58BCBC53"/>
    <w:rsid w:val="58C4EA25"/>
    <w:rsid w:val="58CEF0C8"/>
    <w:rsid w:val="58DE0B41"/>
    <w:rsid w:val="59345A2C"/>
    <w:rsid w:val="59AA7C2B"/>
    <w:rsid w:val="59CF7D21"/>
    <w:rsid w:val="59E98C1A"/>
    <w:rsid w:val="59F317CF"/>
    <w:rsid w:val="59F50575"/>
    <w:rsid w:val="5AA56FA8"/>
    <w:rsid w:val="5AE5E38B"/>
    <w:rsid w:val="5AF32BF7"/>
    <w:rsid w:val="5B56D6F5"/>
    <w:rsid w:val="5C01BBD7"/>
    <w:rsid w:val="5C0EE5B2"/>
    <w:rsid w:val="5C2AACC5"/>
    <w:rsid w:val="5C2BB534"/>
    <w:rsid w:val="5C3D51A8"/>
    <w:rsid w:val="5C466070"/>
    <w:rsid w:val="5C70A603"/>
    <w:rsid w:val="5C9E3AFD"/>
    <w:rsid w:val="5CB2BAC2"/>
    <w:rsid w:val="5CD54581"/>
    <w:rsid w:val="5D0A5B11"/>
    <w:rsid w:val="5D161923"/>
    <w:rsid w:val="5D266273"/>
    <w:rsid w:val="5D5FCAD7"/>
    <w:rsid w:val="5D854075"/>
    <w:rsid w:val="5D8DD72B"/>
    <w:rsid w:val="5D9FBC45"/>
    <w:rsid w:val="5E2688F5"/>
    <w:rsid w:val="5E35F6D6"/>
    <w:rsid w:val="5E5E2036"/>
    <w:rsid w:val="5E6FFFF2"/>
    <w:rsid w:val="5E7D6EB6"/>
    <w:rsid w:val="5E93D2AC"/>
    <w:rsid w:val="5EA7450A"/>
    <w:rsid w:val="5EE5A85A"/>
    <w:rsid w:val="5EFB9B38"/>
    <w:rsid w:val="5EFF9629"/>
    <w:rsid w:val="5F0B1B3A"/>
    <w:rsid w:val="5F84978F"/>
    <w:rsid w:val="5F90CBB2"/>
    <w:rsid w:val="5FD1A247"/>
    <w:rsid w:val="5FE703E2"/>
    <w:rsid w:val="60433EF1"/>
    <w:rsid w:val="60ADF46B"/>
    <w:rsid w:val="60B38ED2"/>
    <w:rsid w:val="60BFC43E"/>
    <w:rsid w:val="60F2D2F6"/>
    <w:rsid w:val="60FCEA90"/>
    <w:rsid w:val="61011970"/>
    <w:rsid w:val="6118AB50"/>
    <w:rsid w:val="61985E20"/>
    <w:rsid w:val="61CB4498"/>
    <w:rsid w:val="61F49DFF"/>
    <w:rsid w:val="62270715"/>
    <w:rsid w:val="622A207F"/>
    <w:rsid w:val="62BB6E08"/>
    <w:rsid w:val="62D0A4EE"/>
    <w:rsid w:val="632F0E9F"/>
    <w:rsid w:val="635FF1BC"/>
    <w:rsid w:val="638F7241"/>
    <w:rsid w:val="6427B131"/>
    <w:rsid w:val="643F6D35"/>
    <w:rsid w:val="64A49D07"/>
    <w:rsid w:val="64BB5202"/>
    <w:rsid w:val="64C93A8C"/>
    <w:rsid w:val="64DF5032"/>
    <w:rsid w:val="6507395D"/>
    <w:rsid w:val="653B5FF2"/>
    <w:rsid w:val="654C3EBE"/>
    <w:rsid w:val="6551A769"/>
    <w:rsid w:val="6556E9F6"/>
    <w:rsid w:val="655FD5B6"/>
    <w:rsid w:val="6570B073"/>
    <w:rsid w:val="65761A6F"/>
    <w:rsid w:val="65817F03"/>
    <w:rsid w:val="65AAB43F"/>
    <w:rsid w:val="65BAF2F7"/>
    <w:rsid w:val="65EA7F7E"/>
    <w:rsid w:val="65FEC7A9"/>
    <w:rsid w:val="66090364"/>
    <w:rsid w:val="663479E4"/>
    <w:rsid w:val="665E45A0"/>
    <w:rsid w:val="665E5038"/>
    <w:rsid w:val="66BB3501"/>
    <w:rsid w:val="66ED77CA"/>
    <w:rsid w:val="6728B5A0"/>
    <w:rsid w:val="672D8F14"/>
    <w:rsid w:val="67686D6E"/>
    <w:rsid w:val="6769BE40"/>
    <w:rsid w:val="6770F0EA"/>
    <w:rsid w:val="67777E31"/>
    <w:rsid w:val="67AE88B5"/>
    <w:rsid w:val="67D69439"/>
    <w:rsid w:val="6814EEDE"/>
    <w:rsid w:val="681BB522"/>
    <w:rsid w:val="68223ACE"/>
    <w:rsid w:val="683EDA1F"/>
    <w:rsid w:val="684FE320"/>
    <w:rsid w:val="68A9106F"/>
    <w:rsid w:val="68CD8D5A"/>
    <w:rsid w:val="692821F1"/>
    <w:rsid w:val="6974094C"/>
    <w:rsid w:val="69C76F5C"/>
    <w:rsid w:val="6A0D3E3B"/>
    <w:rsid w:val="6A2637D3"/>
    <w:rsid w:val="6A85EA8A"/>
    <w:rsid w:val="6A8644BE"/>
    <w:rsid w:val="6AC2C3E1"/>
    <w:rsid w:val="6AD8E9B4"/>
    <w:rsid w:val="6ADA560D"/>
    <w:rsid w:val="6AE794D5"/>
    <w:rsid w:val="6AE7E309"/>
    <w:rsid w:val="6AEE01F2"/>
    <w:rsid w:val="6B1874B6"/>
    <w:rsid w:val="6B1C589F"/>
    <w:rsid w:val="6B500924"/>
    <w:rsid w:val="6B639CA5"/>
    <w:rsid w:val="6BAB3866"/>
    <w:rsid w:val="6BDF27C4"/>
    <w:rsid w:val="6C0E4997"/>
    <w:rsid w:val="6C6F67D8"/>
    <w:rsid w:val="6C9DFDEA"/>
    <w:rsid w:val="6CA4200F"/>
    <w:rsid w:val="6CB7674D"/>
    <w:rsid w:val="6D3FD2FA"/>
    <w:rsid w:val="6D576BB3"/>
    <w:rsid w:val="6D686250"/>
    <w:rsid w:val="6DB5D2D7"/>
    <w:rsid w:val="6DBF2829"/>
    <w:rsid w:val="6DDDDB09"/>
    <w:rsid w:val="6E08935D"/>
    <w:rsid w:val="6E16FAEC"/>
    <w:rsid w:val="6E5A2924"/>
    <w:rsid w:val="6E730A78"/>
    <w:rsid w:val="6EA393CF"/>
    <w:rsid w:val="6EF9D128"/>
    <w:rsid w:val="6EFCC538"/>
    <w:rsid w:val="6F7D3246"/>
    <w:rsid w:val="6F94BFB1"/>
    <w:rsid w:val="6FA91462"/>
    <w:rsid w:val="701AEAB1"/>
    <w:rsid w:val="70282D32"/>
    <w:rsid w:val="703FD46A"/>
    <w:rsid w:val="7040C0D9"/>
    <w:rsid w:val="7076DEEE"/>
    <w:rsid w:val="70785D75"/>
    <w:rsid w:val="70981743"/>
    <w:rsid w:val="70B1BD48"/>
    <w:rsid w:val="70B4B095"/>
    <w:rsid w:val="70B9410F"/>
    <w:rsid w:val="70CA560D"/>
    <w:rsid w:val="70FA9174"/>
    <w:rsid w:val="711B27FE"/>
    <w:rsid w:val="71303580"/>
    <w:rsid w:val="71353CAC"/>
    <w:rsid w:val="71BAF48A"/>
    <w:rsid w:val="71D828CC"/>
    <w:rsid w:val="71EBB0B2"/>
    <w:rsid w:val="724008D0"/>
    <w:rsid w:val="7257CC31"/>
    <w:rsid w:val="726D39BD"/>
    <w:rsid w:val="7273CA33"/>
    <w:rsid w:val="738AB753"/>
    <w:rsid w:val="73E861EB"/>
    <w:rsid w:val="749958FE"/>
    <w:rsid w:val="749B4E3A"/>
    <w:rsid w:val="74A30BF1"/>
    <w:rsid w:val="74E9DE36"/>
    <w:rsid w:val="75186017"/>
    <w:rsid w:val="75265164"/>
    <w:rsid w:val="7540430F"/>
    <w:rsid w:val="75A5E944"/>
    <w:rsid w:val="75C538BF"/>
    <w:rsid w:val="75C65E03"/>
    <w:rsid w:val="764BFE74"/>
    <w:rsid w:val="7651A862"/>
    <w:rsid w:val="76A55677"/>
    <w:rsid w:val="76DC7349"/>
    <w:rsid w:val="76DE0116"/>
    <w:rsid w:val="76F7A565"/>
    <w:rsid w:val="771F1221"/>
    <w:rsid w:val="773B60B1"/>
    <w:rsid w:val="77577D6B"/>
    <w:rsid w:val="77610920"/>
    <w:rsid w:val="776BEA08"/>
    <w:rsid w:val="778E6B49"/>
    <w:rsid w:val="779BE77A"/>
    <w:rsid w:val="77AED0E2"/>
    <w:rsid w:val="77CE1216"/>
    <w:rsid w:val="77E202C1"/>
    <w:rsid w:val="780F041F"/>
    <w:rsid w:val="782433AC"/>
    <w:rsid w:val="78406B2E"/>
    <w:rsid w:val="786E1FF1"/>
    <w:rsid w:val="78B6EE33"/>
    <w:rsid w:val="78BA1947"/>
    <w:rsid w:val="78C8B0C5"/>
    <w:rsid w:val="78DC15D7"/>
    <w:rsid w:val="792B447C"/>
    <w:rsid w:val="792E996B"/>
    <w:rsid w:val="795141E8"/>
    <w:rsid w:val="79858CDC"/>
    <w:rsid w:val="79CD1123"/>
    <w:rsid w:val="7A2A7EAF"/>
    <w:rsid w:val="7A5A0BE7"/>
    <w:rsid w:val="7A6139BC"/>
    <w:rsid w:val="7A681F90"/>
    <w:rsid w:val="7A75F5D0"/>
    <w:rsid w:val="7A8F1E2D"/>
    <w:rsid w:val="7ABE5AF2"/>
    <w:rsid w:val="7AE5DC7C"/>
    <w:rsid w:val="7B1B0EE1"/>
    <w:rsid w:val="7B34A67D"/>
    <w:rsid w:val="7B4353B9"/>
    <w:rsid w:val="7C17F8E2"/>
    <w:rsid w:val="7C323A93"/>
    <w:rsid w:val="7C41F88F"/>
    <w:rsid w:val="7C4862DC"/>
    <w:rsid w:val="7C55F80D"/>
    <w:rsid w:val="7C8DAAFE"/>
    <w:rsid w:val="7D1F7ACF"/>
    <w:rsid w:val="7D6862A4"/>
    <w:rsid w:val="7D6B1DBA"/>
    <w:rsid w:val="7D7520B0"/>
    <w:rsid w:val="7DA4A350"/>
    <w:rsid w:val="7DEC348D"/>
    <w:rsid w:val="7E31724B"/>
    <w:rsid w:val="7E439543"/>
    <w:rsid w:val="7E4BB1A4"/>
    <w:rsid w:val="7E55E661"/>
    <w:rsid w:val="7E88CFD3"/>
    <w:rsid w:val="7EB95EAF"/>
    <w:rsid w:val="7ECFEA9E"/>
    <w:rsid w:val="7EF23969"/>
    <w:rsid w:val="7F131708"/>
    <w:rsid w:val="7F18144E"/>
    <w:rsid w:val="7F19E66E"/>
    <w:rsid w:val="7F5A6FF4"/>
    <w:rsid w:val="7F648F85"/>
    <w:rsid w:val="7F78B1A6"/>
    <w:rsid w:val="7FD65F59"/>
    <w:rsid w:val="7FF023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FCDBC2"/>
  <w15:docId w15:val="{7673D0F1-BDDA-4904-9102-6C2AC1F2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323B0"/>
    <w:rPr>
      <w:rFonts w:ascii="Cambria" w:hAnsi="Cambria" w:eastAsia="Malgun Gothic" w:cs="Times New Roman"/>
      <w:b/>
      <w:bCs/>
      <w:kern w:val="32"/>
      <w:sz w:val="32"/>
      <w:szCs w:val="32"/>
    </w:rPr>
  </w:style>
  <w:style w:type="character" w:styleId="Heading2Char" w:customStyle="1">
    <w:name w:val="Heading 2 Char"/>
    <w:basedOn w:val="DefaultParagraphFont"/>
    <w:link w:val="Heading2"/>
    <w:uiPriority w:val="9"/>
    <w:semiHidden/>
    <w:rsid w:val="006323B0"/>
    <w:rPr>
      <w:rFonts w:ascii="Cambria" w:hAnsi="Cambria" w:eastAsia="Malgun Gothic" w:cs="Times New Roman"/>
      <w:b/>
      <w:bCs/>
      <w:i/>
      <w:iCs/>
      <w:sz w:val="28"/>
      <w:szCs w:val="28"/>
    </w:rPr>
  </w:style>
  <w:style w:type="character" w:styleId="Heading5Char" w:customStyle="1">
    <w:name w:val="Heading 5 Char"/>
    <w:basedOn w:val="DefaultParagraphFont"/>
    <w:link w:val="Heading5"/>
    <w:uiPriority w:val="9"/>
    <w:semiHidden/>
    <w:rsid w:val="006323B0"/>
    <w:rPr>
      <w:rFonts w:ascii="Calibri" w:hAnsi="Calibri" w:eastAsia="Malgun Gothic"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styleId="BodyTextChar" w:customStyle="1">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styleId="DateChar" w:customStyle="1">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styleId="EndnoteTextChar" w:customStyle="1">
    <w:name w:val="Endnote Text Char"/>
    <w:basedOn w:val="DefaultParagraphFont"/>
    <w:link w:val="EndnoteText"/>
    <w:uiPriority w:val="99"/>
    <w:semiHidden/>
    <w:rsid w:val="006323B0"/>
  </w:style>
  <w:style w:type="paragraph" w:styleId="abstract" w:customStyle="1">
    <w:name w:val="abstract"/>
    <w:basedOn w:val="BodyText"/>
    <w:rsid w:val="001D3422"/>
    <w:rPr>
      <w:i/>
    </w:rPr>
  </w:style>
  <w:style w:type="paragraph" w:styleId="AMIABodyText" w:customStyle="1">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styleId="BodyTextIndentChar" w:customStyle="1">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styleId="BodyTextIndent2Char" w:customStyle="1">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styleId="BodyText3Char" w:customStyle="1">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styleId="FooterChar" w:customStyle="1">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styleId="AMIATitle" w:customStyle="1">
    <w:name w:val="AMIA Title"/>
    <w:basedOn w:val="Normal"/>
    <w:next w:val="AMIAAuthors"/>
    <w:rsid w:val="003D5748"/>
    <w:pPr>
      <w:spacing w:after="280"/>
      <w:jc w:val="center"/>
    </w:pPr>
    <w:rPr>
      <w:b/>
      <w:sz w:val="28"/>
    </w:rPr>
  </w:style>
  <w:style w:type="paragraph" w:styleId="AMIAAuthors" w:customStyle="1">
    <w:name w:val="AMIA Authors"/>
    <w:basedOn w:val="Normal"/>
    <w:next w:val="AMIAAffiliations"/>
    <w:rsid w:val="00B547B7"/>
    <w:pPr>
      <w:jc w:val="center"/>
    </w:pPr>
    <w:rPr>
      <w:b/>
      <w:sz w:val="24"/>
    </w:rPr>
  </w:style>
  <w:style w:type="paragraph" w:styleId="AMIAAffiliations" w:customStyle="1">
    <w:name w:val="AMIA Affiliations"/>
    <w:basedOn w:val="Normal"/>
    <w:rsid w:val="00CD1CE4"/>
    <w:pPr>
      <w:spacing w:after="240"/>
      <w:jc w:val="center"/>
    </w:pPr>
    <w:rPr>
      <w:b/>
      <w:sz w:val="24"/>
    </w:rPr>
  </w:style>
  <w:style w:type="paragraph" w:styleId="AMIAAbstract" w:customStyle="1">
    <w:name w:val="AMIA Abstract"/>
    <w:basedOn w:val="Normal"/>
    <w:rsid w:val="00885900"/>
    <w:pPr>
      <w:spacing w:after="120"/>
      <w:jc w:val="both"/>
    </w:pPr>
    <w:rPr>
      <w:i/>
    </w:rPr>
  </w:style>
  <w:style w:type="paragraph" w:styleId="AMIAHeading" w:customStyle="1">
    <w:name w:val="AMIA Heading"/>
    <w:basedOn w:val="Normal"/>
    <w:rsid w:val="00BE54EA"/>
    <w:pPr>
      <w:keepNext/>
      <w:spacing w:before="120" w:after="120"/>
      <w:jc w:val="both"/>
      <w:outlineLvl w:val="0"/>
    </w:pPr>
    <w:rPr>
      <w:b/>
    </w:rPr>
  </w:style>
  <w:style w:type="paragraph" w:styleId="AMIASuperscript" w:customStyle="1">
    <w:name w:val="AMIA Superscript"/>
    <w:basedOn w:val="Normal"/>
    <w:link w:val="AMIASuperscriptChar"/>
    <w:rsid w:val="00DC4B18"/>
    <w:rPr>
      <w:sz w:val="16"/>
      <w:vertAlign w:val="superscript"/>
    </w:rPr>
  </w:style>
  <w:style w:type="paragraph" w:styleId="AMIAAbstractHeading" w:customStyle="1">
    <w:name w:val="AMIA Abstract Heading"/>
    <w:basedOn w:val="AMIAHeading"/>
    <w:rsid w:val="00BE54EA"/>
    <w:pPr>
      <w:spacing w:before="0"/>
    </w:pPr>
  </w:style>
  <w:style w:type="paragraph" w:styleId="AMIAReferenceHeading" w:customStyle="1">
    <w:name w:val="AMIA Reference Heading"/>
    <w:basedOn w:val="AMIAHeading"/>
    <w:rsid w:val="00885900"/>
    <w:pPr>
      <w:jc w:val="center"/>
    </w:pPr>
  </w:style>
  <w:style w:type="paragraph" w:styleId="AMIAReference" w:customStyle="1">
    <w:name w:val="AMIA Reference"/>
    <w:basedOn w:val="Normal"/>
    <w:rsid w:val="00726B30"/>
    <w:pPr>
      <w:numPr>
        <w:numId w:val="1"/>
      </w:numPr>
      <w:jc w:val="both"/>
    </w:pPr>
  </w:style>
  <w:style w:type="character" w:styleId="AMIASuperscriptChar" w:customStyle="1">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styleId="HeaderChar" w:customStyle="1">
    <w:name w:val="Header Char"/>
    <w:basedOn w:val="DefaultParagraphFont"/>
    <w:link w:val="Header"/>
    <w:uiPriority w:val="99"/>
    <w:rsid w:val="006323B0"/>
  </w:style>
  <w:style w:type="paragraph" w:styleId="BalloonText">
    <w:name w:val="Balloon Text"/>
    <w:basedOn w:val="Normal"/>
    <w:link w:val="BalloonTextChar"/>
    <w:rsid w:val="006A2950"/>
    <w:rPr>
      <w:rFonts w:ascii="Tahoma" w:hAnsi="Tahoma" w:cs="Tahoma"/>
      <w:sz w:val="16"/>
      <w:szCs w:val="16"/>
    </w:rPr>
  </w:style>
  <w:style w:type="character" w:styleId="BalloonTextChar" w:customStyle="1">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styleId="CommentTextChar" w:customStyle="1">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styleId="CommentSubjectChar" w:customStyle="1">
    <w:name w:val="Comment Subject Char"/>
    <w:basedOn w:val="CommentTextChar"/>
    <w:link w:val="CommentSubject"/>
    <w:rsid w:val="00F17F2E"/>
    <w:rPr>
      <w:b/>
      <w:bCs/>
    </w:rPr>
  </w:style>
  <w:style w:type="table" w:styleId="TableGrid">
    <w:name w:val="Table Grid"/>
    <w:basedOn w:val="TableNormal"/>
    <w:rsid w:val="00C43C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nhideWhenUsed/>
    <w:rsid w:val="00844C94"/>
    <w:rPr>
      <w:color w:val="0000FF" w:themeColor="hyperlink"/>
      <w:u w:val="single"/>
    </w:rPr>
  </w:style>
  <w:style w:type="character" w:styleId="UnresolvedMention">
    <w:name w:val="Unresolved Mention"/>
    <w:basedOn w:val="DefaultParagraphFont"/>
    <w:uiPriority w:val="99"/>
    <w:semiHidden/>
    <w:unhideWhenUsed/>
    <w:rsid w:val="00844C94"/>
    <w:rPr>
      <w:color w:val="605E5C"/>
      <w:shd w:val="clear" w:color="auto" w:fill="E1DFDD"/>
    </w:rPr>
  </w:style>
  <w:style w:type="character" w:styleId="normaltextrun" w:customStyle="1">
    <w:name w:val="normaltextrun"/>
    <w:basedOn w:val="DefaultParagraphFont"/>
    <w:rsid w:val="00ED4D26"/>
  </w:style>
  <w:style w:type="character" w:styleId="eop" w:customStyle="1">
    <w:name w:val="eop"/>
    <w:basedOn w:val="DefaultParagraphFont"/>
    <w:rsid w:val="00ED4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253838">
      <w:bodyDiv w:val="1"/>
      <w:marLeft w:val="0"/>
      <w:marRight w:val="0"/>
      <w:marTop w:val="0"/>
      <w:marBottom w:val="0"/>
      <w:divBdr>
        <w:top w:val="none" w:sz="0" w:space="0" w:color="auto"/>
        <w:left w:val="none" w:sz="0" w:space="0" w:color="auto"/>
        <w:bottom w:val="none" w:sz="0" w:space="0" w:color="auto"/>
        <w:right w:val="none" w:sz="0" w:space="0" w:color="auto"/>
      </w:divBdr>
      <w:divsChild>
        <w:div w:id="509027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word/glossary/document.xml" Id="Rd188d8def39b4384"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7672376-f412-421f-8198-b9b2d052baa6}"/>
      </w:docPartPr>
      <w:docPartBody>
        <w:p w14:paraId="51F231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BB10EB8B05FC24D8B698C5FEAFD060A" ma:contentTypeVersion="8" ma:contentTypeDescription="Create a new document." ma:contentTypeScope="" ma:versionID="1cc31f3725fb2c84e6406a7c0d8d72fd">
  <xsd:schema xmlns:xsd="http://www.w3.org/2001/XMLSchema" xmlns:xs="http://www.w3.org/2001/XMLSchema" xmlns:p="http://schemas.microsoft.com/office/2006/metadata/properties" xmlns:ns3="d2d555bf-fdca-40a6-ab5d-1482e89a41a4" xmlns:ns4="670208dc-3009-41fc-a10a-20f855c79840" targetNamespace="http://schemas.microsoft.com/office/2006/metadata/properties" ma:root="true" ma:fieldsID="1a9ac3069ab967fb1df545c6bea13a0e" ns3:_="" ns4:_="">
    <xsd:import namespace="d2d555bf-fdca-40a6-ab5d-1482e89a41a4"/>
    <xsd:import namespace="670208dc-3009-41fc-a10a-20f855c798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555bf-fdca-40a6-ab5d-1482e89a41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0208dc-3009-41fc-a10a-20f855c7984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481221-4BBC-49E1-8321-91AE2195977B}">
  <ds:schemaRefs>
    <ds:schemaRef ds:uri="http://schemas.microsoft.com/sharepoint/v3/contenttype/forms"/>
  </ds:schemaRefs>
</ds:datastoreItem>
</file>

<file path=customXml/itemProps2.xml><?xml version="1.0" encoding="utf-8"?>
<ds:datastoreItem xmlns:ds="http://schemas.openxmlformats.org/officeDocument/2006/customXml" ds:itemID="{8CA0D88B-3F1A-4E99-93F6-2D47B87E9C51}">
  <ds:schemaRefs>
    <ds:schemaRef ds:uri="http://schemas.openxmlformats.org/officeDocument/2006/bibliography"/>
  </ds:schemaRefs>
</ds:datastoreItem>
</file>

<file path=customXml/itemProps3.xml><?xml version="1.0" encoding="utf-8"?>
<ds:datastoreItem xmlns:ds="http://schemas.openxmlformats.org/officeDocument/2006/customXml" ds:itemID="{AAA2EAC4-520E-44AC-A81A-2A4618C5C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555bf-fdca-40a6-ab5d-1482e89a41a4"/>
    <ds:schemaRef ds:uri="670208dc-3009-41fc-a10a-20f855c79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8125EA-8FA1-4F6E-ABB7-7C78CC536010}">
  <ds:schemaRefs>
    <ds:schemaRef ds:uri="670208dc-3009-41fc-a10a-20f855c79840"/>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d2d555bf-fdca-40a6-ab5d-1482e89a41a4"/>
    <ds:schemaRef ds:uri="http://schemas.microsoft.com/office/2006/metadata/propertie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AMIA%20Submission%20template.dot</ap:Template>
  <ap:Application>Microsoft Word for the web</ap:Application>
  <ap:DocSecurity>4</ap:DocSecurity>
  <ap:ScaleCrop>false</ap:ScaleCrop>
  <ap:Company>Partners HealthCare System,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The Title of the Article</dc:title>
  <dc:subject/>
  <dc:creator>Jeff Williamson</dc:creator>
  <keywords/>
  <lastModifiedBy>Shimko, Matthew S</lastModifiedBy>
  <revision>758</revision>
  <lastPrinted>2021-03-15T05:55:00.0000000Z</lastPrinted>
  <dcterms:created xsi:type="dcterms:W3CDTF">2021-03-10T08:52:00.0000000Z</dcterms:created>
  <dcterms:modified xsi:type="dcterms:W3CDTF">2021-04-17T13:27:35.7298730Z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0x0101003BB10EB8B05FC24D8B698C5FEAFD060A</vt:lpwstr>
  </property>
</Properties>
</file>